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8E3B" w14:textId="77777777" w:rsidR="007357A4" w:rsidRDefault="00412FF8" w:rsidP="009A5B8E">
      <w:pPr>
        <w:pStyle w:val="Title"/>
        <w:jc w:val="center"/>
      </w:pPr>
      <w:r>
        <w:t>Test Plan Document</w:t>
      </w:r>
    </w:p>
    <w:p w14:paraId="41654579" w14:textId="77777777" w:rsidR="00412FF8" w:rsidRDefault="00412FF8" w:rsidP="009A5B8E">
      <w:pPr>
        <w:pStyle w:val="Subtitle"/>
        <w:jc w:val="center"/>
      </w:pPr>
      <w:r>
        <w:t>Abbreviated Sample for CNMT 310</w:t>
      </w:r>
    </w:p>
    <w:p w14:paraId="65271D34" w14:textId="77777777" w:rsidR="00412FF8" w:rsidRDefault="00412FF8"/>
    <w:p w14:paraId="28984376" w14:textId="3C45A6F5" w:rsidR="00412FF8" w:rsidRPr="00777605" w:rsidRDefault="00777605" w:rsidP="00777605">
      <w:pPr>
        <w:pStyle w:val="Heading1"/>
        <w:rPr>
          <w:b/>
          <w:bCs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1C0361" w:rsidRPr="001C0361">
        <w:rPr>
          <w:b/>
          <w:bCs/>
          <w:color w:val="FF0000"/>
        </w:rPr>
        <w:t>ConverttoPHP</w:t>
      </w:r>
    </w:p>
    <w:p w14:paraId="7460CB19" w14:textId="77777777" w:rsidR="009A5B8E" w:rsidRDefault="009A5B8E" w:rsidP="009A5B8E">
      <w:pPr>
        <w:pStyle w:val="Heading1"/>
      </w:pPr>
      <w:r>
        <w:t>Features/Requirements</w:t>
      </w:r>
    </w:p>
    <w:p w14:paraId="405C77FE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7ECC6C80" w14:textId="77777777" w:rsidTr="009A5B8E">
        <w:tc>
          <w:tcPr>
            <w:tcW w:w="3116" w:type="dxa"/>
          </w:tcPr>
          <w:p w14:paraId="36741321" w14:textId="77777777" w:rsidR="009A5B8E" w:rsidRPr="009A5B8E" w:rsidRDefault="009A5B8E" w:rsidP="00410E1B">
            <w:r w:rsidRPr="009A5B8E">
              <w:t>Requirement ID</w:t>
            </w:r>
          </w:p>
        </w:tc>
        <w:tc>
          <w:tcPr>
            <w:tcW w:w="3117" w:type="dxa"/>
          </w:tcPr>
          <w:p w14:paraId="1E0EBA3F" w14:textId="77777777" w:rsidR="009A5B8E" w:rsidRPr="009A5B8E" w:rsidRDefault="009A5B8E" w:rsidP="00410E1B">
            <w:r w:rsidRPr="009A5B8E">
              <w:t>Requirement Description</w:t>
            </w:r>
          </w:p>
        </w:tc>
        <w:tc>
          <w:tcPr>
            <w:tcW w:w="3117" w:type="dxa"/>
          </w:tcPr>
          <w:p w14:paraId="360BD3E3" w14:textId="77777777" w:rsidR="009A5B8E" w:rsidRPr="009A5B8E" w:rsidRDefault="009A5B8E" w:rsidP="00410E1B">
            <w:r w:rsidRPr="009A5B8E">
              <w:t>Feature/Notes</w:t>
            </w:r>
          </w:p>
        </w:tc>
      </w:tr>
      <w:tr w:rsidR="009A5B8E" w:rsidRPr="009A5B8E" w14:paraId="6BFF7821" w14:textId="77777777" w:rsidTr="009A5B8E">
        <w:trPr>
          <w:trHeight w:val="530"/>
        </w:trPr>
        <w:tc>
          <w:tcPr>
            <w:tcW w:w="3116" w:type="dxa"/>
          </w:tcPr>
          <w:p w14:paraId="036B5DD2" w14:textId="77777777" w:rsidR="009A5B8E" w:rsidRPr="009A5B8E" w:rsidRDefault="003754B7" w:rsidP="00410E1B">
            <w:r>
              <w:t>RQ-1</w:t>
            </w:r>
          </w:p>
        </w:tc>
        <w:tc>
          <w:tcPr>
            <w:tcW w:w="3117" w:type="dxa"/>
          </w:tcPr>
          <w:p w14:paraId="48FAE362" w14:textId="66D218A0" w:rsidR="009A5B8E" w:rsidRPr="009A5B8E" w:rsidRDefault="001C0361" w:rsidP="00410E1B">
            <w:r w:rsidRPr="001C0361">
              <w:t>All HTML is printed using PHP and there is only PHP code in the file.  The first line of the file should be &lt;?php</w:t>
            </w:r>
            <w:r>
              <w:t xml:space="preserve"> </w:t>
            </w:r>
            <w:r w:rsidRPr="001C0361">
              <w:t>and all output should be sent using PHP statements.</w:t>
            </w:r>
          </w:p>
        </w:tc>
        <w:tc>
          <w:tcPr>
            <w:tcW w:w="3117" w:type="dxa"/>
          </w:tcPr>
          <w:p w14:paraId="5BF1F2E1" w14:textId="77777777" w:rsidR="009A5B8E" w:rsidRPr="009A5B8E" w:rsidRDefault="009A5B8E" w:rsidP="00410E1B"/>
        </w:tc>
      </w:tr>
      <w:tr w:rsidR="009A5B8E" w:rsidRPr="009A5B8E" w14:paraId="023A0B8E" w14:textId="77777777" w:rsidTr="009A5B8E">
        <w:trPr>
          <w:trHeight w:val="539"/>
        </w:trPr>
        <w:tc>
          <w:tcPr>
            <w:tcW w:w="3116" w:type="dxa"/>
          </w:tcPr>
          <w:p w14:paraId="42B07463" w14:textId="77777777" w:rsidR="009A5B8E" w:rsidRPr="009A5B8E" w:rsidRDefault="003754B7" w:rsidP="00410E1B">
            <w:r>
              <w:t>RQ-2</w:t>
            </w:r>
          </w:p>
        </w:tc>
        <w:tc>
          <w:tcPr>
            <w:tcW w:w="3117" w:type="dxa"/>
          </w:tcPr>
          <w:p w14:paraId="066DD11C" w14:textId="434D8506" w:rsidR="009A5B8E" w:rsidRPr="009A5B8E" w:rsidRDefault="001C0361" w:rsidP="00410E1B">
            <w:r w:rsidRPr="001C0361">
              <w:t>HTML is valid HTML5 with the W3C validator.</w:t>
            </w:r>
          </w:p>
        </w:tc>
        <w:tc>
          <w:tcPr>
            <w:tcW w:w="3117" w:type="dxa"/>
          </w:tcPr>
          <w:p w14:paraId="3DFBDC2A" w14:textId="77777777" w:rsidR="009A5B8E" w:rsidRPr="009A5B8E" w:rsidRDefault="009A5B8E" w:rsidP="00410E1B"/>
        </w:tc>
      </w:tr>
      <w:tr w:rsidR="009A5B8E" w:rsidRPr="009A5B8E" w14:paraId="6F312E16" w14:textId="77777777" w:rsidTr="009A5B8E">
        <w:trPr>
          <w:trHeight w:val="620"/>
        </w:trPr>
        <w:tc>
          <w:tcPr>
            <w:tcW w:w="3116" w:type="dxa"/>
          </w:tcPr>
          <w:p w14:paraId="07DA0754" w14:textId="77777777" w:rsidR="009A5B8E" w:rsidRPr="009A5B8E" w:rsidRDefault="003754B7" w:rsidP="00410E1B">
            <w:r>
              <w:t>RQ-3</w:t>
            </w:r>
          </w:p>
        </w:tc>
        <w:tc>
          <w:tcPr>
            <w:tcW w:w="3117" w:type="dxa"/>
          </w:tcPr>
          <w:p w14:paraId="5257D298" w14:textId="03B8E266" w:rsidR="009A5B8E" w:rsidRPr="009A5B8E" w:rsidRDefault="001C0361" w:rsidP="00410E1B">
            <w:r w:rsidRPr="001C0361">
              <w:t>There are no errors, notices, or warnings from PHP.</w:t>
            </w:r>
          </w:p>
        </w:tc>
        <w:tc>
          <w:tcPr>
            <w:tcW w:w="3117" w:type="dxa"/>
          </w:tcPr>
          <w:p w14:paraId="0E370115" w14:textId="77777777" w:rsidR="009A5B8E" w:rsidRPr="009A5B8E" w:rsidRDefault="009A5B8E" w:rsidP="00410E1B"/>
        </w:tc>
      </w:tr>
    </w:tbl>
    <w:p w14:paraId="4CC1E951" w14:textId="77777777" w:rsidR="00412FF8" w:rsidRDefault="00412FF8"/>
    <w:p w14:paraId="4620B4D9" w14:textId="77777777" w:rsidR="009A5B8E" w:rsidRDefault="009A5B8E"/>
    <w:p w14:paraId="6FC6BC4D" w14:textId="77777777" w:rsidR="009A5B8E" w:rsidRDefault="009A5B8E"/>
    <w:p w14:paraId="3632BD26" w14:textId="77777777" w:rsidR="009A5B8E" w:rsidRDefault="009A5B8E"/>
    <w:p w14:paraId="538F394A" w14:textId="77777777" w:rsidR="009A5B8E" w:rsidRDefault="009A5B8E" w:rsidP="009A5B8E">
      <w:pPr>
        <w:pStyle w:val="Heading1"/>
      </w:pPr>
      <w:r>
        <w:t>Test Cases</w:t>
      </w:r>
    </w:p>
    <w:p w14:paraId="3895A799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5454C5EF" w14:textId="77777777" w:rsidTr="009A5B8E">
        <w:tc>
          <w:tcPr>
            <w:tcW w:w="1615" w:type="dxa"/>
          </w:tcPr>
          <w:p w14:paraId="604B58A5" w14:textId="77777777" w:rsidR="009A5B8E" w:rsidRPr="009A5B8E" w:rsidRDefault="009A5B8E" w:rsidP="00410E1B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45949765" w14:textId="77777777" w:rsidR="009A5B8E" w:rsidRPr="009A5B8E" w:rsidRDefault="009A5B8E" w:rsidP="00410E1B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7080D548" w14:textId="77777777" w:rsidR="009A5B8E" w:rsidRPr="009A5B8E" w:rsidRDefault="009A5B8E" w:rsidP="00410E1B">
            <w:r w:rsidRPr="009A5B8E">
              <w:t>Test Case Description</w:t>
            </w:r>
          </w:p>
        </w:tc>
        <w:tc>
          <w:tcPr>
            <w:tcW w:w="3325" w:type="dxa"/>
          </w:tcPr>
          <w:p w14:paraId="198311F6" w14:textId="77777777" w:rsidR="009A5B8E" w:rsidRPr="009A5B8E" w:rsidRDefault="009A5B8E" w:rsidP="00410E1B">
            <w:r w:rsidRPr="009A5B8E">
              <w:t>Expected Result</w:t>
            </w:r>
          </w:p>
        </w:tc>
      </w:tr>
      <w:tr w:rsidR="009A5B8E" w:rsidRPr="009A5B8E" w14:paraId="172E8FDF" w14:textId="77777777" w:rsidTr="009A5B8E">
        <w:trPr>
          <w:trHeight w:val="440"/>
        </w:trPr>
        <w:tc>
          <w:tcPr>
            <w:tcW w:w="1615" w:type="dxa"/>
          </w:tcPr>
          <w:p w14:paraId="533A4B2C" w14:textId="77777777" w:rsidR="009A5B8E" w:rsidRPr="009A5B8E" w:rsidRDefault="003754B7" w:rsidP="00410E1B">
            <w:r>
              <w:t>TC-1</w:t>
            </w:r>
          </w:p>
        </w:tc>
        <w:tc>
          <w:tcPr>
            <w:tcW w:w="1080" w:type="dxa"/>
          </w:tcPr>
          <w:p w14:paraId="7E62BFA8" w14:textId="1A06024B" w:rsidR="009A5B8E" w:rsidRPr="001C0361" w:rsidRDefault="001C0361" w:rsidP="00410E1B">
            <w:r w:rsidRPr="001C0361">
              <w:t>RQ-1</w:t>
            </w:r>
          </w:p>
        </w:tc>
        <w:tc>
          <w:tcPr>
            <w:tcW w:w="3330" w:type="dxa"/>
          </w:tcPr>
          <w:p w14:paraId="2D5F86B8" w14:textId="48CF7F2B" w:rsidR="009A5B8E" w:rsidRPr="009A5B8E" w:rsidRDefault="001C0361" w:rsidP="00410E1B">
            <w:r>
              <w:t>Verify that the file contains only PHP and starts with &lt;?php</w:t>
            </w:r>
          </w:p>
        </w:tc>
        <w:tc>
          <w:tcPr>
            <w:tcW w:w="3325" w:type="dxa"/>
          </w:tcPr>
          <w:p w14:paraId="44C00FE5" w14:textId="17853AF2" w:rsidR="009A5B8E" w:rsidRPr="009A5B8E" w:rsidRDefault="001C0361" w:rsidP="00410E1B">
            <w:r>
              <w:t>File has only PHP and starts the &lt;?php</w:t>
            </w:r>
          </w:p>
        </w:tc>
      </w:tr>
      <w:tr w:rsidR="009A5B8E" w:rsidRPr="009A5B8E" w14:paraId="0D82BD19" w14:textId="77777777" w:rsidTr="009A5B8E">
        <w:trPr>
          <w:trHeight w:val="440"/>
        </w:trPr>
        <w:tc>
          <w:tcPr>
            <w:tcW w:w="1615" w:type="dxa"/>
          </w:tcPr>
          <w:p w14:paraId="70522305" w14:textId="77777777" w:rsidR="009A5B8E" w:rsidRPr="009A5B8E" w:rsidRDefault="003754B7" w:rsidP="00410E1B">
            <w:r>
              <w:t>TC-2</w:t>
            </w:r>
          </w:p>
        </w:tc>
        <w:tc>
          <w:tcPr>
            <w:tcW w:w="1080" w:type="dxa"/>
          </w:tcPr>
          <w:p w14:paraId="1A165BD3" w14:textId="5CF2F0DB" w:rsidR="009A5B8E" w:rsidRPr="009A5B8E" w:rsidRDefault="001C0361" w:rsidP="00410E1B">
            <w:r>
              <w:t>RQ-1</w:t>
            </w:r>
          </w:p>
        </w:tc>
        <w:tc>
          <w:tcPr>
            <w:tcW w:w="3330" w:type="dxa"/>
          </w:tcPr>
          <w:p w14:paraId="66CD5B6E" w14:textId="7F3E574A" w:rsidR="009A5B8E" w:rsidRPr="009A5B8E" w:rsidRDefault="001C0361" w:rsidP="00410E1B">
            <w:r>
              <w:t>Run the website from the server and verify the HTML was printed.</w:t>
            </w:r>
          </w:p>
        </w:tc>
        <w:tc>
          <w:tcPr>
            <w:tcW w:w="3325" w:type="dxa"/>
          </w:tcPr>
          <w:p w14:paraId="6F398A7D" w14:textId="7E5AB30E" w:rsidR="009A5B8E" w:rsidRPr="009A5B8E" w:rsidRDefault="001C0361" w:rsidP="00410E1B">
            <w:r>
              <w:t>Webpage should exist as described in the php statements</w:t>
            </w:r>
          </w:p>
        </w:tc>
      </w:tr>
      <w:tr w:rsidR="009A5B8E" w:rsidRPr="009A5B8E" w14:paraId="413BD554" w14:textId="77777777" w:rsidTr="009A5B8E">
        <w:trPr>
          <w:trHeight w:val="440"/>
        </w:trPr>
        <w:tc>
          <w:tcPr>
            <w:tcW w:w="1615" w:type="dxa"/>
          </w:tcPr>
          <w:p w14:paraId="6B9D19E8" w14:textId="51AA4DE6" w:rsidR="009A5B8E" w:rsidRPr="009A5B8E" w:rsidRDefault="003754B7" w:rsidP="00410E1B">
            <w:r>
              <w:t>TC-</w:t>
            </w:r>
            <w:r w:rsidR="00A6325B">
              <w:t>3</w:t>
            </w:r>
          </w:p>
        </w:tc>
        <w:tc>
          <w:tcPr>
            <w:tcW w:w="1080" w:type="dxa"/>
          </w:tcPr>
          <w:p w14:paraId="04F7D178" w14:textId="6603847D" w:rsidR="009A5B8E" w:rsidRPr="009A5B8E" w:rsidRDefault="001C0361" w:rsidP="00410E1B">
            <w:r>
              <w:t>RQ-2</w:t>
            </w:r>
          </w:p>
        </w:tc>
        <w:tc>
          <w:tcPr>
            <w:tcW w:w="3330" w:type="dxa"/>
          </w:tcPr>
          <w:p w14:paraId="322BA98F" w14:textId="265C5E7D" w:rsidR="009A5B8E" w:rsidRPr="009A5B8E" w:rsidRDefault="00A6325B" w:rsidP="00410E1B">
            <w:r>
              <w:t>Use W3C validator to validate the generated HTML.</w:t>
            </w:r>
          </w:p>
        </w:tc>
        <w:tc>
          <w:tcPr>
            <w:tcW w:w="3325" w:type="dxa"/>
          </w:tcPr>
          <w:p w14:paraId="501498EE" w14:textId="2397AED7" w:rsidR="009A5B8E" w:rsidRPr="009A5B8E" w:rsidRDefault="00A6325B" w:rsidP="00410E1B">
            <w:r>
              <w:t>The code should be valid.</w:t>
            </w:r>
          </w:p>
        </w:tc>
      </w:tr>
      <w:tr w:rsidR="001C0361" w:rsidRPr="009A5B8E" w14:paraId="209E99A9" w14:textId="77777777" w:rsidTr="009A5B8E">
        <w:trPr>
          <w:trHeight w:val="440"/>
        </w:trPr>
        <w:tc>
          <w:tcPr>
            <w:tcW w:w="1615" w:type="dxa"/>
          </w:tcPr>
          <w:p w14:paraId="3C976EB1" w14:textId="4F99A293" w:rsidR="001C0361" w:rsidRDefault="001C0361" w:rsidP="00410E1B">
            <w:r>
              <w:t>TC-</w:t>
            </w:r>
            <w:r w:rsidR="00A6325B">
              <w:t>4</w:t>
            </w:r>
          </w:p>
        </w:tc>
        <w:tc>
          <w:tcPr>
            <w:tcW w:w="1080" w:type="dxa"/>
          </w:tcPr>
          <w:p w14:paraId="187E4A14" w14:textId="285A1618" w:rsidR="001C0361" w:rsidRDefault="00A6325B" w:rsidP="00410E1B">
            <w:r>
              <w:t>RQ-3</w:t>
            </w:r>
          </w:p>
        </w:tc>
        <w:tc>
          <w:tcPr>
            <w:tcW w:w="3330" w:type="dxa"/>
          </w:tcPr>
          <w:p w14:paraId="3FECA992" w14:textId="4AEFE938" w:rsidR="001C0361" w:rsidRPr="009A5B8E" w:rsidRDefault="00A6325B" w:rsidP="00410E1B">
            <w:r>
              <w:t>Run the code from the server and confirm that it opens without errors.</w:t>
            </w:r>
          </w:p>
        </w:tc>
        <w:tc>
          <w:tcPr>
            <w:tcW w:w="3325" w:type="dxa"/>
          </w:tcPr>
          <w:p w14:paraId="75322ABD" w14:textId="544BD454" w:rsidR="001C0361" w:rsidRPr="009A5B8E" w:rsidRDefault="00A6325B" w:rsidP="00410E1B">
            <w:r>
              <w:t>The code runs smoothly.</w:t>
            </w:r>
          </w:p>
        </w:tc>
      </w:tr>
    </w:tbl>
    <w:p w14:paraId="2F73BC73" w14:textId="77777777" w:rsidR="009A5B8E" w:rsidRDefault="009A5B8E"/>
    <w:p w14:paraId="061165D1" w14:textId="77777777" w:rsidR="009A5B8E" w:rsidRDefault="009A5B8E"/>
    <w:p w14:paraId="647BB4D3" w14:textId="77777777" w:rsidR="009A5B8E" w:rsidRDefault="009A5B8E"/>
    <w:p w14:paraId="78D501CD" w14:textId="77777777" w:rsidR="009A5B8E" w:rsidRDefault="009A5B8E" w:rsidP="009A5B8E">
      <w:pPr>
        <w:pStyle w:val="Heading1"/>
      </w:pPr>
      <w:r>
        <w:t>Test Execution</w:t>
      </w:r>
    </w:p>
    <w:p w14:paraId="1EB31F0B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5935"/>
      </w:tblGrid>
      <w:tr w:rsidR="009A5B8E" w:rsidRPr="009A5B8E" w14:paraId="3EEAC510" w14:textId="77777777" w:rsidTr="009A5B8E">
        <w:tc>
          <w:tcPr>
            <w:tcW w:w="1525" w:type="dxa"/>
          </w:tcPr>
          <w:p w14:paraId="58BAAF5A" w14:textId="77777777" w:rsidR="009A5B8E" w:rsidRPr="009A5B8E" w:rsidRDefault="009A5B8E" w:rsidP="00410E1B">
            <w:r w:rsidRPr="009A5B8E">
              <w:t>Test Case ID</w:t>
            </w:r>
          </w:p>
        </w:tc>
        <w:tc>
          <w:tcPr>
            <w:tcW w:w="1890" w:type="dxa"/>
          </w:tcPr>
          <w:p w14:paraId="0CE5FF0B" w14:textId="77777777" w:rsidR="009A5B8E" w:rsidRPr="009A5B8E" w:rsidRDefault="009A5B8E" w:rsidP="00410E1B">
            <w:r w:rsidRPr="009A5B8E">
              <w:t>Test Date/Time</w:t>
            </w:r>
          </w:p>
        </w:tc>
        <w:tc>
          <w:tcPr>
            <w:tcW w:w="5935" w:type="dxa"/>
          </w:tcPr>
          <w:p w14:paraId="6E75F953" w14:textId="77777777" w:rsidR="009A5B8E" w:rsidRPr="009A5B8E" w:rsidRDefault="009A5B8E" w:rsidP="00410E1B">
            <w:r w:rsidRPr="009A5B8E">
              <w:t>Result</w:t>
            </w:r>
          </w:p>
        </w:tc>
      </w:tr>
      <w:tr w:rsidR="009A5B8E" w:rsidRPr="009A5B8E" w14:paraId="221A1936" w14:textId="77777777" w:rsidTr="00E35CF9">
        <w:trPr>
          <w:trHeight w:val="440"/>
        </w:trPr>
        <w:tc>
          <w:tcPr>
            <w:tcW w:w="1525" w:type="dxa"/>
          </w:tcPr>
          <w:p w14:paraId="4F96BD78" w14:textId="64455E79" w:rsidR="009A5B8E" w:rsidRPr="009A5B8E" w:rsidRDefault="00E35CF9" w:rsidP="00410E1B">
            <w:r>
              <w:t>TC-1</w:t>
            </w:r>
          </w:p>
        </w:tc>
        <w:tc>
          <w:tcPr>
            <w:tcW w:w="1890" w:type="dxa"/>
          </w:tcPr>
          <w:p w14:paraId="64EF8972" w14:textId="3C183B8F" w:rsidR="009A5B8E" w:rsidRPr="009A5B8E" w:rsidRDefault="00C66496" w:rsidP="00410E1B">
            <w:r>
              <w:t>10/4/2021 0:16</w:t>
            </w:r>
          </w:p>
        </w:tc>
        <w:tc>
          <w:tcPr>
            <w:tcW w:w="5935" w:type="dxa"/>
          </w:tcPr>
          <w:p w14:paraId="6E85E7CA" w14:textId="0A26B433" w:rsidR="009A5B8E" w:rsidRPr="009A5B8E" w:rsidRDefault="00C66496" w:rsidP="00C66496">
            <w:r>
              <w:t>File contains only PHP</w:t>
            </w:r>
          </w:p>
        </w:tc>
      </w:tr>
      <w:tr w:rsidR="00C66496" w:rsidRPr="009A5B8E" w14:paraId="2320246E" w14:textId="77777777" w:rsidTr="00E35CF9">
        <w:trPr>
          <w:trHeight w:val="440"/>
        </w:trPr>
        <w:tc>
          <w:tcPr>
            <w:tcW w:w="1525" w:type="dxa"/>
          </w:tcPr>
          <w:p w14:paraId="5C2B1A88" w14:textId="51ED5D05" w:rsidR="00C66496" w:rsidRDefault="00C66496" w:rsidP="00410E1B">
            <w:r>
              <w:t>TC-2</w:t>
            </w:r>
          </w:p>
        </w:tc>
        <w:tc>
          <w:tcPr>
            <w:tcW w:w="1890" w:type="dxa"/>
          </w:tcPr>
          <w:p w14:paraId="7CA5B423" w14:textId="0FA28D53" w:rsidR="00C66496" w:rsidRDefault="00C66496" w:rsidP="00410E1B">
            <w:r>
              <w:t>10/4/2021 0:16</w:t>
            </w:r>
          </w:p>
        </w:tc>
        <w:tc>
          <w:tcPr>
            <w:tcW w:w="5935" w:type="dxa"/>
          </w:tcPr>
          <w:p w14:paraId="7BFC8FA8" w14:textId="4D23764E" w:rsidR="00C66496" w:rsidRDefault="00C66496" w:rsidP="00C66496">
            <w:r>
              <w:t>We</w:t>
            </w:r>
            <w:r w:rsidR="00F36DC0">
              <w:t xml:space="preserve">bsite </w:t>
            </w:r>
            <w:r w:rsidR="00251D64">
              <w:t>that is constructed contains the HTML form the previous assignment.</w:t>
            </w:r>
          </w:p>
        </w:tc>
      </w:tr>
      <w:tr w:rsidR="00C66496" w:rsidRPr="009A5B8E" w14:paraId="49543A74" w14:textId="77777777" w:rsidTr="00E35CF9">
        <w:trPr>
          <w:trHeight w:val="440"/>
        </w:trPr>
        <w:tc>
          <w:tcPr>
            <w:tcW w:w="1525" w:type="dxa"/>
          </w:tcPr>
          <w:p w14:paraId="7682309F" w14:textId="778B7F97" w:rsidR="00C66496" w:rsidRDefault="00C66496" w:rsidP="00410E1B">
            <w:r>
              <w:t>TC-3</w:t>
            </w:r>
          </w:p>
        </w:tc>
        <w:tc>
          <w:tcPr>
            <w:tcW w:w="1890" w:type="dxa"/>
          </w:tcPr>
          <w:p w14:paraId="7B90368C" w14:textId="6A146D56" w:rsidR="00C66496" w:rsidRDefault="00C66496" w:rsidP="00410E1B">
            <w:r>
              <w:t>10/4/2021 0:16</w:t>
            </w:r>
          </w:p>
        </w:tc>
        <w:tc>
          <w:tcPr>
            <w:tcW w:w="5935" w:type="dxa"/>
          </w:tcPr>
          <w:p w14:paraId="6689A38D" w14:textId="73501042" w:rsidR="00C66496" w:rsidRDefault="00251D64" w:rsidP="00C66496">
            <w:r>
              <w:t>Code is valid</w:t>
            </w:r>
          </w:p>
        </w:tc>
      </w:tr>
      <w:tr w:rsidR="00C66496" w:rsidRPr="009A5B8E" w14:paraId="49E01C4B" w14:textId="77777777" w:rsidTr="00E35CF9">
        <w:trPr>
          <w:trHeight w:val="440"/>
        </w:trPr>
        <w:tc>
          <w:tcPr>
            <w:tcW w:w="1525" w:type="dxa"/>
          </w:tcPr>
          <w:p w14:paraId="0E93D717" w14:textId="675A2E77" w:rsidR="00C66496" w:rsidRDefault="00C66496" w:rsidP="00410E1B">
            <w:r>
              <w:t>TC-4</w:t>
            </w:r>
          </w:p>
        </w:tc>
        <w:tc>
          <w:tcPr>
            <w:tcW w:w="1890" w:type="dxa"/>
          </w:tcPr>
          <w:p w14:paraId="58AF5357" w14:textId="2CB36152" w:rsidR="00C66496" w:rsidRDefault="00C66496" w:rsidP="00410E1B">
            <w:r>
              <w:t>10/4/2021 0:16</w:t>
            </w:r>
          </w:p>
        </w:tc>
        <w:tc>
          <w:tcPr>
            <w:tcW w:w="5935" w:type="dxa"/>
          </w:tcPr>
          <w:p w14:paraId="591D089C" w14:textId="79764E43" w:rsidR="00C66496" w:rsidRDefault="00410E1B" w:rsidP="00C66496">
            <w:r>
              <w:t>Code runs with no errors form PHP</w:t>
            </w:r>
          </w:p>
        </w:tc>
      </w:tr>
    </w:tbl>
    <w:p w14:paraId="5E45E496" w14:textId="77777777" w:rsidR="009A5B8E" w:rsidRDefault="009A5B8E" w:rsidP="009A5B8E"/>
    <w:p w14:paraId="3A5F42A2" w14:textId="77777777" w:rsidR="009A5B8E" w:rsidRDefault="009A5B8E" w:rsidP="009A5B8E">
      <w:pPr>
        <w:pStyle w:val="ListParagraph"/>
      </w:pPr>
    </w:p>
    <w:sectPr w:rsidR="009A5B8E" w:rsidSect="00C2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61"/>
    <w:rsid w:val="001C0361"/>
    <w:rsid w:val="00251D64"/>
    <w:rsid w:val="003754B7"/>
    <w:rsid w:val="00410E1B"/>
    <w:rsid w:val="00412FF8"/>
    <w:rsid w:val="007357A4"/>
    <w:rsid w:val="00777605"/>
    <w:rsid w:val="009A5B8E"/>
    <w:rsid w:val="009C47C4"/>
    <w:rsid w:val="00A6325B"/>
    <w:rsid w:val="00A640BA"/>
    <w:rsid w:val="00C267C4"/>
    <w:rsid w:val="00C66496"/>
    <w:rsid w:val="00E35CF9"/>
    <w:rsid w:val="00F35981"/>
    <w:rsid w:val="00F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283C"/>
  <w14:defaultImageDpi w14:val="32767"/>
  <w15:chartTrackingRefBased/>
  <w15:docId w15:val="{654AE52E-57AD-4B6A-AACE-BC36DA7E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hn\OneDrive%20-%20UWSP\CNMT310\CNMT310\ConverttoPHP\Test%20Plan%20ConverttoPH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 ConverttoPHP.dotx</Template>
  <TotalTime>53</TotalTime>
  <Pages>1</Pages>
  <Words>184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Michael [mschn143]</dc:creator>
  <cp:keywords/>
  <dc:description/>
  <cp:lastModifiedBy>Schneider, Michael [mschn143]</cp:lastModifiedBy>
  <cp:revision>7</cp:revision>
  <dcterms:created xsi:type="dcterms:W3CDTF">2021-10-04T06:15:00Z</dcterms:created>
  <dcterms:modified xsi:type="dcterms:W3CDTF">2021-10-04T07:18:00Z</dcterms:modified>
</cp:coreProperties>
</file>