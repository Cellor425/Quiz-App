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81A9" w14:textId="77777777" w:rsidR="007357A4" w:rsidRDefault="00412FF8" w:rsidP="009A5B8E">
      <w:pPr>
        <w:pStyle w:val="Title"/>
        <w:jc w:val="center"/>
      </w:pPr>
      <w:r>
        <w:t>Test Plan Document</w:t>
      </w:r>
    </w:p>
    <w:p w14:paraId="1690EFB6" w14:textId="77777777" w:rsidR="00412FF8" w:rsidRDefault="00412FF8" w:rsidP="009A5B8E">
      <w:pPr>
        <w:pStyle w:val="Subtitle"/>
        <w:jc w:val="center"/>
      </w:pPr>
      <w:r>
        <w:t>Abbreviated Sample for CNMT 310</w:t>
      </w:r>
    </w:p>
    <w:p w14:paraId="5148DF40" w14:textId="77777777" w:rsidR="00412FF8" w:rsidRDefault="00412FF8"/>
    <w:p w14:paraId="73A974B0" w14:textId="03B57B30" w:rsidR="00412FF8" w:rsidRPr="00777605" w:rsidRDefault="00777605" w:rsidP="00777605">
      <w:pPr>
        <w:pStyle w:val="Heading1"/>
        <w:rPr>
          <w:b/>
          <w:bCs/>
        </w:rPr>
      </w:pPr>
      <w:r w:rsidRPr="00777605">
        <w:rPr>
          <w:b/>
          <w:bCs/>
        </w:rPr>
        <w:t>Project Name:</w:t>
      </w:r>
      <w:r>
        <w:rPr>
          <w:b/>
          <w:bCs/>
        </w:rPr>
        <w:t xml:space="preserve"> </w:t>
      </w:r>
      <w:r w:rsidR="009710D8">
        <w:rPr>
          <w:b/>
          <w:bCs/>
        </w:rPr>
        <w:t>HTML Assignment</w:t>
      </w:r>
    </w:p>
    <w:p w14:paraId="46EE66FE" w14:textId="77777777" w:rsidR="009A5B8E" w:rsidRDefault="009A5B8E" w:rsidP="009A5B8E">
      <w:pPr>
        <w:pStyle w:val="Heading1"/>
      </w:pPr>
      <w:r>
        <w:t>Features/Requirements</w:t>
      </w:r>
    </w:p>
    <w:p w14:paraId="42F1FD35" w14:textId="77777777" w:rsidR="009A5B8E" w:rsidRDefault="009A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5B8E" w:rsidRPr="009A5B8E" w14:paraId="2F8CBE78" w14:textId="77777777" w:rsidTr="009A5B8E">
        <w:tc>
          <w:tcPr>
            <w:tcW w:w="3116" w:type="dxa"/>
          </w:tcPr>
          <w:p w14:paraId="588BB969" w14:textId="77777777" w:rsidR="009A5B8E" w:rsidRPr="009A5B8E" w:rsidRDefault="009A5B8E" w:rsidP="00513832">
            <w:r w:rsidRPr="009A5B8E">
              <w:t>Requirement ID</w:t>
            </w:r>
          </w:p>
        </w:tc>
        <w:tc>
          <w:tcPr>
            <w:tcW w:w="3117" w:type="dxa"/>
          </w:tcPr>
          <w:p w14:paraId="0354E536" w14:textId="77777777" w:rsidR="009A5B8E" w:rsidRPr="009A5B8E" w:rsidRDefault="009A5B8E" w:rsidP="00513832">
            <w:r w:rsidRPr="009A5B8E">
              <w:t>Requirement Description</w:t>
            </w:r>
          </w:p>
        </w:tc>
        <w:tc>
          <w:tcPr>
            <w:tcW w:w="3117" w:type="dxa"/>
          </w:tcPr>
          <w:p w14:paraId="6AEA09F4" w14:textId="77777777" w:rsidR="009A5B8E" w:rsidRPr="009A5B8E" w:rsidRDefault="009A5B8E" w:rsidP="00513832">
            <w:r w:rsidRPr="009A5B8E">
              <w:t>Feature/Notes</w:t>
            </w:r>
          </w:p>
        </w:tc>
      </w:tr>
      <w:tr w:rsidR="009A5B8E" w:rsidRPr="009A5B8E" w14:paraId="63D67F2A" w14:textId="77777777" w:rsidTr="009A5B8E">
        <w:trPr>
          <w:trHeight w:val="530"/>
        </w:trPr>
        <w:tc>
          <w:tcPr>
            <w:tcW w:w="3116" w:type="dxa"/>
          </w:tcPr>
          <w:p w14:paraId="4573D07E" w14:textId="77777777" w:rsidR="009A5B8E" w:rsidRPr="009A5B8E" w:rsidRDefault="003754B7" w:rsidP="00513832">
            <w:r>
              <w:t>RQ-1</w:t>
            </w:r>
          </w:p>
        </w:tc>
        <w:tc>
          <w:tcPr>
            <w:tcW w:w="3117" w:type="dxa"/>
          </w:tcPr>
          <w:p w14:paraId="071255E2" w14:textId="06837B48" w:rsidR="009A5B8E" w:rsidRPr="009A5B8E" w:rsidRDefault="009710D8" w:rsidP="00513832">
            <w:r>
              <w:t>Create an HTML webpage that is valid</w:t>
            </w:r>
          </w:p>
        </w:tc>
        <w:tc>
          <w:tcPr>
            <w:tcW w:w="3117" w:type="dxa"/>
          </w:tcPr>
          <w:p w14:paraId="657565FD" w14:textId="4EF9E181" w:rsidR="009A5B8E" w:rsidRPr="009A5B8E" w:rsidRDefault="009710D8" w:rsidP="00513832">
            <w:r>
              <w:t>Validate using W3C validator</w:t>
            </w:r>
          </w:p>
        </w:tc>
      </w:tr>
      <w:tr w:rsidR="009A5B8E" w:rsidRPr="009A5B8E" w14:paraId="7CB7CFBC" w14:textId="77777777" w:rsidTr="009A5B8E">
        <w:trPr>
          <w:trHeight w:val="539"/>
        </w:trPr>
        <w:tc>
          <w:tcPr>
            <w:tcW w:w="3116" w:type="dxa"/>
          </w:tcPr>
          <w:p w14:paraId="36D94972" w14:textId="77777777" w:rsidR="009A5B8E" w:rsidRPr="009A5B8E" w:rsidRDefault="003754B7" w:rsidP="00513832">
            <w:r>
              <w:t>RQ-2</w:t>
            </w:r>
          </w:p>
        </w:tc>
        <w:tc>
          <w:tcPr>
            <w:tcW w:w="3117" w:type="dxa"/>
          </w:tcPr>
          <w:p w14:paraId="48E3766D" w14:textId="7FA05C42" w:rsidR="009A5B8E" w:rsidRPr="009A5B8E" w:rsidRDefault="009710D8" w:rsidP="00513832">
            <w:r>
              <w:t>The HTML page must contain a single H1 element with your name</w:t>
            </w:r>
          </w:p>
        </w:tc>
        <w:tc>
          <w:tcPr>
            <w:tcW w:w="3117" w:type="dxa"/>
          </w:tcPr>
          <w:p w14:paraId="59430F89" w14:textId="77777777" w:rsidR="009A5B8E" w:rsidRPr="009A5B8E" w:rsidRDefault="009A5B8E" w:rsidP="00513832"/>
        </w:tc>
      </w:tr>
      <w:tr w:rsidR="009A5B8E" w:rsidRPr="009A5B8E" w14:paraId="29E360F7" w14:textId="77777777" w:rsidTr="009A5B8E">
        <w:trPr>
          <w:trHeight w:val="620"/>
        </w:trPr>
        <w:tc>
          <w:tcPr>
            <w:tcW w:w="3116" w:type="dxa"/>
          </w:tcPr>
          <w:p w14:paraId="32A95EC0" w14:textId="77777777" w:rsidR="009A5B8E" w:rsidRPr="009A5B8E" w:rsidRDefault="003754B7" w:rsidP="00513832">
            <w:r>
              <w:t>RQ-3</w:t>
            </w:r>
          </w:p>
        </w:tc>
        <w:tc>
          <w:tcPr>
            <w:tcW w:w="3117" w:type="dxa"/>
          </w:tcPr>
          <w:p w14:paraId="26A4C48B" w14:textId="46003D12" w:rsidR="009A5B8E" w:rsidRPr="009A5B8E" w:rsidRDefault="009710D8" w:rsidP="00513832">
            <w:r>
              <w:t>The HTML page must contain a reference to an external JavaScript file called hello.js</w:t>
            </w:r>
          </w:p>
        </w:tc>
        <w:tc>
          <w:tcPr>
            <w:tcW w:w="3117" w:type="dxa"/>
          </w:tcPr>
          <w:p w14:paraId="1A14C557" w14:textId="71723E19" w:rsidR="009A5B8E" w:rsidRPr="009A5B8E" w:rsidRDefault="009710D8" w:rsidP="00513832">
            <w:r>
              <w:t>The JavaScript file must have a line logging “hello external javascript” to the console.</w:t>
            </w:r>
          </w:p>
        </w:tc>
      </w:tr>
      <w:tr w:rsidR="009710D8" w:rsidRPr="009A5B8E" w14:paraId="2C83E8C4" w14:textId="77777777" w:rsidTr="009A5B8E">
        <w:trPr>
          <w:trHeight w:val="620"/>
        </w:trPr>
        <w:tc>
          <w:tcPr>
            <w:tcW w:w="3116" w:type="dxa"/>
          </w:tcPr>
          <w:p w14:paraId="5DF9E7DB" w14:textId="2FC6F790" w:rsidR="009710D8" w:rsidRDefault="009710D8" w:rsidP="00513832">
            <w:r>
              <w:t>RQ-4</w:t>
            </w:r>
          </w:p>
        </w:tc>
        <w:tc>
          <w:tcPr>
            <w:tcW w:w="3117" w:type="dxa"/>
          </w:tcPr>
          <w:p w14:paraId="5740A59B" w14:textId="037C4F12" w:rsidR="009710D8" w:rsidRDefault="009710D8" w:rsidP="00513832">
            <w:r>
              <w:t>The HTML page must reference an external CSS file called style.css</w:t>
            </w:r>
          </w:p>
        </w:tc>
        <w:tc>
          <w:tcPr>
            <w:tcW w:w="3117" w:type="dxa"/>
          </w:tcPr>
          <w:p w14:paraId="661E1E79" w14:textId="5931344B" w:rsidR="009710D8" w:rsidRPr="009A5B8E" w:rsidRDefault="009710D8" w:rsidP="00513832">
            <w:r>
              <w:t>CSS file must contain code changing the background color to black and the text color to green.</w:t>
            </w:r>
          </w:p>
        </w:tc>
      </w:tr>
    </w:tbl>
    <w:p w14:paraId="130BACB7" w14:textId="77777777" w:rsidR="00412FF8" w:rsidRDefault="00412FF8"/>
    <w:p w14:paraId="41ED98CF" w14:textId="77777777" w:rsidR="009A5B8E" w:rsidRDefault="009A5B8E"/>
    <w:p w14:paraId="530C1D1B" w14:textId="77777777" w:rsidR="009A5B8E" w:rsidRDefault="009A5B8E"/>
    <w:p w14:paraId="12C581D5" w14:textId="77777777" w:rsidR="009A5B8E" w:rsidRDefault="009A5B8E"/>
    <w:p w14:paraId="3E1286DF" w14:textId="77777777" w:rsidR="009A5B8E" w:rsidRDefault="009A5B8E" w:rsidP="009A5B8E">
      <w:pPr>
        <w:pStyle w:val="Heading1"/>
      </w:pPr>
      <w:r>
        <w:t>Test Cases</w:t>
      </w:r>
    </w:p>
    <w:p w14:paraId="67CCDF38" w14:textId="77777777" w:rsidR="009A5B8E" w:rsidRDefault="009A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3330"/>
        <w:gridCol w:w="3325"/>
      </w:tblGrid>
      <w:tr w:rsidR="009A5B8E" w:rsidRPr="009A5B8E" w14:paraId="49F4676A" w14:textId="77777777" w:rsidTr="009A5B8E">
        <w:tc>
          <w:tcPr>
            <w:tcW w:w="1615" w:type="dxa"/>
          </w:tcPr>
          <w:p w14:paraId="399C48C0" w14:textId="77777777" w:rsidR="009A5B8E" w:rsidRPr="009A5B8E" w:rsidRDefault="009A5B8E" w:rsidP="007D6120">
            <w:r w:rsidRPr="009A5B8E">
              <w:t>Test</w:t>
            </w:r>
            <w:r>
              <w:t xml:space="preserve"> Case</w:t>
            </w:r>
            <w:r w:rsidRPr="009A5B8E">
              <w:t xml:space="preserve"> ID</w:t>
            </w:r>
          </w:p>
        </w:tc>
        <w:tc>
          <w:tcPr>
            <w:tcW w:w="1080" w:type="dxa"/>
          </w:tcPr>
          <w:p w14:paraId="3B9FCCAF" w14:textId="77777777" w:rsidR="009A5B8E" w:rsidRPr="009A5B8E" w:rsidRDefault="009A5B8E" w:rsidP="007D6120">
            <w:r w:rsidRPr="009A5B8E">
              <w:t>Req</w:t>
            </w:r>
            <w:r>
              <w:t>.</w:t>
            </w:r>
            <w:r w:rsidRPr="009A5B8E">
              <w:t xml:space="preserve"> ID</w:t>
            </w:r>
          </w:p>
        </w:tc>
        <w:tc>
          <w:tcPr>
            <w:tcW w:w="3330" w:type="dxa"/>
          </w:tcPr>
          <w:p w14:paraId="7C7C34BB" w14:textId="77777777" w:rsidR="009A5B8E" w:rsidRPr="009A5B8E" w:rsidRDefault="009A5B8E" w:rsidP="007D6120">
            <w:r w:rsidRPr="009A5B8E">
              <w:t>Test Case Description</w:t>
            </w:r>
          </w:p>
        </w:tc>
        <w:tc>
          <w:tcPr>
            <w:tcW w:w="3325" w:type="dxa"/>
          </w:tcPr>
          <w:p w14:paraId="43FFDDFF" w14:textId="77777777" w:rsidR="009A5B8E" w:rsidRPr="009A5B8E" w:rsidRDefault="009A5B8E" w:rsidP="007D6120">
            <w:r w:rsidRPr="009A5B8E">
              <w:t>Expected Result</w:t>
            </w:r>
          </w:p>
        </w:tc>
      </w:tr>
      <w:tr w:rsidR="009A5B8E" w:rsidRPr="009A5B8E" w14:paraId="2B80FF8D" w14:textId="77777777" w:rsidTr="009A5B8E">
        <w:trPr>
          <w:trHeight w:val="440"/>
        </w:trPr>
        <w:tc>
          <w:tcPr>
            <w:tcW w:w="1615" w:type="dxa"/>
          </w:tcPr>
          <w:p w14:paraId="403016F0" w14:textId="77777777" w:rsidR="009A5B8E" w:rsidRPr="009A5B8E" w:rsidRDefault="003754B7" w:rsidP="007D6120">
            <w:r>
              <w:t>TC-1</w:t>
            </w:r>
          </w:p>
        </w:tc>
        <w:tc>
          <w:tcPr>
            <w:tcW w:w="1080" w:type="dxa"/>
          </w:tcPr>
          <w:p w14:paraId="0FECCF54" w14:textId="0102FE66" w:rsidR="009A5B8E" w:rsidRPr="009710D8" w:rsidRDefault="009710D8" w:rsidP="007D6120">
            <w:r>
              <w:t>RQ-1</w:t>
            </w:r>
          </w:p>
        </w:tc>
        <w:tc>
          <w:tcPr>
            <w:tcW w:w="3330" w:type="dxa"/>
          </w:tcPr>
          <w:p w14:paraId="0ADA90B3" w14:textId="20BEA862" w:rsidR="009A5B8E" w:rsidRPr="009A5B8E" w:rsidRDefault="009710D8" w:rsidP="007D6120">
            <w:r>
              <w:t>Run the HTML file through W3C validator.</w:t>
            </w:r>
          </w:p>
        </w:tc>
        <w:tc>
          <w:tcPr>
            <w:tcW w:w="3325" w:type="dxa"/>
          </w:tcPr>
          <w:p w14:paraId="7DEDEBEE" w14:textId="57B588F9" w:rsidR="009A5B8E" w:rsidRPr="009A5B8E" w:rsidRDefault="009710D8" w:rsidP="007D6120">
            <w:r>
              <w:t>The page contains perfectly valid HTML.</w:t>
            </w:r>
          </w:p>
        </w:tc>
      </w:tr>
      <w:tr w:rsidR="009A5B8E" w:rsidRPr="009A5B8E" w14:paraId="74897704" w14:textId="77777777" w:rsidTr="009A5B8E">
        <w:trPr>
          <w:trHeight w:val="440"/>
        </w:trPr>
        <w:tc>
          <w:tcPr>
            <w:tcW w:w="1615" w:type="dxa"/>
          </w:tcPr>
          <w:p w14:paraId="0ED881E4" w14:textId="77777777" w:rsidR="009A5B8E" w:rsidRPr="009A5B8E" w:rsidRDefault="003754B7" w:rsidP="007D6120">
            <w:r>
              <w:t>TC-2</w:t>
            </w:r>
          </w:p>
        </w:tc>
        <w:tc>
          <w:tcPr>
            <w:tcW w:w="1080" w:type="dxa"/>
          </w:tcPr>
          <w:p w14:paraId="22FBCE1D" w14:textId="1F2C95F2" w:rsidR="009A5B8E" w:rsidRPr="009A5B8E" w:rsidRDefault="009710D8" w:rsidP="007D6120">
            <w:r>
              <w:t>RQ-2</w:t>
            </w:r>
          </w:p>
        </w:tc>
        <w:tc>
          <w:tcPr>
            <w:tcW w:w="3330" w:type="dxa"/>
          </w:tcPr>
          <w:p w14:paraId="311EF08C" w14:textId="2C216C74" w:rsidR="009A5B8E" w:rsidRPr="009A5B8E" w:rsidRDefault="009710D8" w:rsidP="007D6120">
            <w:r>
              <w:t>Run the application.</w:t>
            </w:r>
          </w:p>
        </w:tc>
        <w:tc>
          <w:tcPr>
            <w:tcW w:w="3325" w:type="dxa"/>
          </w:tcPr>
          <w:p w14:paraId="0AFF05AD" w14:textId="3B66EF8B" w:rsidR="009A5B8E" w:rsidRPr="009A5B8E" w:rsidRDefault="009710D8" w:rsidP="007D6120">
            <w:r>
              <w:t>A header with the name “Michael Schneider” should appear.</w:t>
            </w:r>
          </w:p>
        </w:tc>
      </w:tr>
      <w:tr w:rsidR="009A5B8E" w:rsidRPr="009A5B8E" w14:paraId="4E315024" w14:textId="77777777" w:rsidTr="009A5B8E">
        <w:trPr>
          <w:trHeight w:val="440"/>
        </w:trPr>
        <w:tc>
          <w:tcPr>
            <w:tcW w:w="1615" w:type="dxa"/>
          </w:tcPr>
          <w:p w14:paraId="58A7C4FF" w14:textId="77777777" w:rsidR="009A5B8E" w:rsidRPr="009A5B8E" w:rsidRDefault="003754B7" w:rsidP="007D6120">
            <w:r>
              <w:t>TC-3</w:t>
            </w:r>
          </w:p>
        </w:tc>
        <w:tc>
          <w:tcPr>
            <w:tcW w:w="1080" w:type="dxa"/>
          </w:tcPr>
          <w:p w14:paraId="373D3DE2" w14:textId="6999A835" w:rsidR="009A5B8E" w:rsidRPr="009A5B8E" w:rsidRDefault="009710D8" w:rsidP="007D6120">
            <w:r>
              <w:t>RQ-3</w:t>
            </w:r>
          </w:p>
        </w:tc>
        <w:tc>
          <w:tcPr>
            <w:tcW w:w="3330" w:type="dxa"/>
          </w:tcPr>
          <w:p w14:paraId="437BD95F" w14:textId="74D8061C" w:rsidR="009A5B8E" w:rsidRPr="009A5B8E" w:rsidRDefault="009710D8" w:rsidP="007D6120">
            <w:r>
              <w:t>Run the application and inspect the console window.</w:t>
            </w:r>
          </w:p>
        </w:tc>
        <w:tc>
          <w:tcPr>
            <w:tcW w:w="3325" w:type="dxa"/>
          </w:tcPr>
          <w:p w14:paraId="014EFC4A" w14:textId="0D721A98" w:rsidR="009A5B8E" w:rsidRPr="009A5B8E" w:rsidRDefault="009710D8" w:rsidP="007D6120">
            <w:r>
              <w:t>The text “hello external javascript” should be present in the console window.</w:t>
            </w:r>
          </w:p>
        </w:tc>
      </w:tr>
      <w:tr w:rsidR="009710D8" w:rsidRPr="009A5B8E" w14:paraId="26CE7A93" w14:textId="77777777" w:rsidTr="009A5B8E">
        <w:trPr>
          <w:trHeight w:val="440"/>
        </w:trPr>
        <w:tc>
          <w:tcPr>
            <w:tcW w:w="1615" w:type="dxa"/>
          </w:tcPr>
          <w:p w14:paraId="1715C4CC" w14:textId="4C3B26DF" w:rsidR="009710D8" w:rsidRDefault="009710D8" w:rsidP="007D6120">
            <w:r>
              <w:t>TC-4</w:t>
            </w:r>
          </w:p>
        </w:tc>
        <w:tc>
          <w:tcPr>
            <w:tcW w:w="1080" w:type="dxa"/>
          </w:tcPr>
          <w:p w14:paraId="392B8AF8" w14:textId="3C47D9A3" w:rsidR="009710D8" w:rsidRDefault="009710D8" w:rsidP="007D6120">
            <w:r>
              <w:t>RQ-4</w:t>
            </w:r>
          </w:p>
        </w:tc>
        <w:tc>
          <w:tcPr>
            <w:tcW w:w="3330" w:type="dxa"/>
          </w:tcPr>
          <w:p w14:paraId="567F2329" w14:textId="23AE7446" w:rsidR="009710D8" w:rsidRDefault="009710D8" w:rsidP="007D6120">
            <w:r>
              <w:t>Run the application.</w:t>
            </w:r>
          </w:p>
        </w:tc>
        <w:tc>
          <w:tcPr>
            <w:tcW w:w="3325" w:type="dxa"/>
          </w:tcPr>
          <w:p w14:paraId="6674B847" w14:textId="6E33D855" w:rsidR="009710D8" w:rsidRDefault="009710D8" w:rsidP="007D6120">
            <w:r>
              <w:t>The background should appear black and the test on screen should be green.</w:t>
            </w:r>
          </w:p>
        </w:tc>
      </w:tr>
    </w:tbl>
    <w:p w14:paraId="54DC43D4" w14:textId="77777777" w:rsidR="009A5B8E" w:rsidRDefault="009A5B8E"/>
    <w:p w14:paraId="2122FDA6" w14:textId="77777777" w:rsidR="009A5B8E" w:rsidRDefault="009A5B8E"/>
    <w:p w14:paraId="566996C8" w14:textId="77777777" w:rsidR="009A5B8E" w:rsidRDefault="009A5B8E"/>
    <w:p w14:paraId="2BCA4974" w14:textId="77777777" w:rsidR="009A5B8E" w:rsidRDefault="009A5B8E" w:rsidP="009A5B8E">
      <w:pPr>
        <w:pStyle w:val="Heading1"/>
      </w:pPr>
      <w:r>
        <w:t>Test Execution</w:t>
      </w:r>
    </w:p>
    <w:p w14:paraId="0A70B5F8" w14:textId="77777777" w:rsidR="009A5B8E" w:rsidRDefault="009A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5935"/>
      </w:tblGrid>
      <w:tr w:rsidR="009A5B8E" w:rsidRPr="009A5B8E" w14:paraId="5A8B2D5F" w14:textId="77777777" w:rsidTr="009A5B8E">
        <w:tc>
          <w:tcPr>
            <w:tcW w:w="1525" w:type="dxa"/>
          </w:tcPr>
          <w:p w14:paraId="2101A1DE" w14:textId="77777777" w:rsidR="009A5B8E" w:rsidRPr="009A5B8E" w:rsidRDefault="009A5B8E" w:rsidP="009D19FA">
            <w:r w:rsidRPr="009A5B8E">
              <w:t>Test Case ID</w:t>
            </w:r>
          </w:p>
        </w:tc>
        <w:tc>
          <w:tcPr>
            <w:tcW w:w="1890" w:type="dxa"/>
          </w:tcPr>
          <w:p w14:paraId="56AB9305" w14:textId="77777777" w:rsidR="009A5B8E" w:rsidRPr="009A5B8E" w:rsidRDefault="009A5B8E" w:rsidP="009D19FA">
            <w:r w:rsidRPr="009A5B8E">
              <w:t>Test Date/Time</w:t>
            </w:r>
          </w:p>
        </w:tc>
        <w:tc>
          <w:tcPr>
            <w:tcW w:w="5935" w:type="dxa"/>
          </w:tcPr>
          <w:p w14:paraId="0F340AB3" w14:textId="77777777" w:rsidR="009A5B8E" w:rsidRPr="009A5B8E" w:rsidRDefault="009A5B8E" w:rsidP="009D19FA">
            <w:r w:rsidRPr="009A5B8E">
              <w:t>Result</w:t>
            </w:r>
          </w:p>
        </w:tc>
      </w:tr>
      <w:tr w:rsidR="009A5B8E" w:rsidRPr="009A5B8E" w14:paraId="76379E90" w14:textId="77777777" w:rsidTr="00E36D23">
        <w:trPr>
          <w:trHeight w:val="782"/>
        </w:trPr>
        <w:tc>
          <w:tcPr>
            <w:tcW w:w="1525" w:type="dxa"/>
          </w:tcPr>
          <w:p w14:paraId="28588621" w14:textId="169CC521" w:rsidR="009A5B8E" w:rsidRPr="009A5B8E" w:rsidRDefault="007109D3" w:rsidP="009D19FA">
            <w:r>
              <w:t>TC-1</w:t>
            </w:r>
          </w:p>
        </w:tc>
        <w:tc>
          <w:tcPr>
            <w:tcW w:w="1890" w:type="dxa"/>
          </w:tcPr>
          <w:p w14:paraId="671E7A0D" w14:textId="41EECD5F" w:rsidR="009A5B8E" w:rsidRPr="009A5B8E" w:rsidRDefault="0005450A" w:rsidP="009D19FA">
            <w:r>
              <w:t>9/27/2021 11:26</w:t>
            </w:r>
          </w:p>
        </w:tc>
        <w:tc>
          <w:tcPr>
            <w:tcW w:w="5935" w:type="dxa"/>
          </w:tcPr>
          <w:p w14:paraId="2D2B6E6A" w14:textId="2D1F3C9F" w:rsidR="009A5B8E" w:rsidRPr="009A5B8E" w:rsidRDefault="00E36D23" w:rsidP="009D19FA"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CCFFCC"/>
              </w:rPr>
              <w:t>Document checking completed. No errors or warnings to show.</w:t>
            </w:r>
          </w:p>
        </w:tc>
      </w:tr>
      <w:tr w:rsidR="00E36D23" w:rsidRPr="009A5B8E" w14:paraId="22FBFF09" w14:textId="77777777" w:rsidTr="00E36D23">
        <w:trPr>
          <w:trHeight w:val="800"/>
        </w:trPr>
        <w:tc>
          <w:tcPr>
            <w:tcW w:w="1525" w:type="dxa"/>
          </w:tcPr>
          <w:p w14:paraId="4FFC939A" w14:textId="08193770" w:rsidR="00E36D23" w:rsidRDefault="00E36D23" w:rsidP="009D19FA">
            <w:r>
              <w:t>TC-2</w:t>
            </w:r>
          </w:p>
        </w:tc>
        <w:tc>
          <w:tcPr>
            <w:tcW w:w="1890" w:type="dxa"/>
          </w:tcPr>
          <w:p w14:paraId="27B7553C" w14:textId="36911E79" w:rsidR="00E36D23" w:rsidRDefault="00E36D23" w:rsidP="009D19FA">
            <w:r>
              <w:t>9/27/2021 11:28</w:t>
            </w:r>
          </w:p>
        </w:tc>
        <w:tc>
          <w:tcPr>
            <w:tcW w:w="5935" w:type="dxa"/>
          </w:tcPr>
          <w:p w14:paraId="3F4DB3EA" w14:textId="7363EEBE" w:rsidR="00E36D23" w:rsidRDefault="00E36D23" w:rsidP="009D19FA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CCFFC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CCFFCC"/>
              </w:rPr>
              <w:t xml:space="preserve">A header with </w:t>
            </w:r>
            <w:r w:rsidR="00A307F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CCFFCC"/>
              </w:rPr>
              <w:t>“Michael Schneider” is present on the page.</w:t>
            </w:r>
          </w:p>
        </w:tc>
      </w:tr>
      <w:tr w:rsidR="00A307FD" w:rsidRPr="009A5B8E" w14:paraId="755C3280" w14:textId="77777777" w:rsidTr="00E36D23">
        <w:trPr>
          <w:trHeight w:val="800"/>
        </w:trPr>
        <w:tc>
          <w:tcPr>
            <w:tcW w:w="1525" w:type="dxa"/>
          </w:tcPr>
          <w:p w14:paraId="37FA65A5" w14:textId="0AB48C5D" w:rsidR="00A307FD" w:rsidRDefault="00A307FD" w:rsidP="009D19FA">
            <w:r>
              <w:t>TC-3</w:t>
            </w:r>
          </w:p>
        </w:tc>
        <w:tc>
          <w:tcPr>
            <w:tcW w:w="1890" w:type="dxa"/>
          </w:tcPr>
          <w:p w14:paraId="1C1A2A55" w14:textId="5CA23401" w:rsidR="00A307FD" w:rsidRDefault="00A307FD" w:rsidP="009D19FA">
            <w:r>
              <w:t>9/27/2021</w:t>
            </w:r>
            <w:r w:rsidR="0003292D">
              <w:t xml:space="preserve"> 11:30</w:t>
            </w:r>
          </w:p>
        </w:tc>
        <w:tc>
          <w:tcPr>
            <w:tcW w:w="5935" w:type="dxa"/>
          </w:tcPr>
          <w:p w14:paraId="32D6CBFB" w14:textId="6C529801" w:rsidR="00A307FD" w:rsidRDefault="0003292D" w:rsidP="009D19FA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CCFFC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CCFFCC"/>
              </w:rPr>
              <w:t>“hello external javascript” is present in the console window after opening the page.</w:t>
            </w:r>
          </w:p>
        </w:tc>
      </w:tr>
      <w:tr w:rsidR="00A307FD" w:rsidRPr="009A5B8E" w14:paraId="6F52D0C9" w14:textId="77777777" w:rsidTr="00E36D23">
        <w:trPr>
          <w:trHeight w:val="800"/>
        </w:trPr>
        <w:tc>
          <w:tcPr>
            <w:tcW w:w="1525" w:type="dxa"/>
          </w:tcPr>
          <w:p w14:paraId="14DA9305" w14:textId="6474CD00" w:rsidR="00A307FD" w:rsidRDefault="0003292D" w:rsidP="009D19FA">
            <w:r>
              <w:t>TC-4</w:t>
            </w:r>
          </w:p>
        </w:tc>
        <w:tc>
          <w:tcPr>
            <w:tcW w:w="1890" w:type="dxa"/>
          </w:tcPr>
          <w:p w14:paraId="2046D20D" w14:textId="5EA2B3EB" w:rsidR="00A307FD" w:rsidRDefault="0003292D" w:rsidP="009D19FA">
            <w:r>
              <w:t>9/27/2021 11:30</w:t>
            </w:r>
          </w:p>
        </w:tc>
        <w:tc>
          <w:tcPr>
            <w:tcW w:w="5935" w:type="dxa"/>
          </w:tcPr>
          <w:p w14:paraId="57F50F25" w14:textId="28B50DDA" w:rsidR="00A307FD" w:rsidRDefault="0003292D" w:rsidP="009D19FA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CCFFC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CCFFCC"/>
              </w:rPr>
              <w:t>The background color is black and the header text is green as expected.</w:t>
            </w:r>
          </w:p>
        </w:tc>
      </w:tr>
    </w:tbl>
    <w:p w14:paraId="4ECAF425" w14:textId="77777777" w:rsidR="009A5B8E" w:rsidRDefault="009A5B8E" w:rsidP="009A5B8E"/>
    <w:p w14:paraId="5B0516C4" w14:textId="77777777" w:rsidR="009A5B8E" w:rsidRDefault="009A5B8E" w:rsidP="009A5B8E">
      <w:pPr>
        <w:pStyle w:val="ListParagraph"/>
      </w:pPr>
    </w:p>
    <w:sectPr w:rsidR="009A5B8E" w:rsidSect="00C267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E3856" w14:textId="77777777" w:rsidR="00AA1F71" w:rsidRDefault="00AA1F71" w:rsidP="00AA1F71">
      <w:r>
        <w:separator/>
      </w:r>
    </w:p>
  </w:endnote>
  <w:endnote w:type="continuationSeparator" w:id="0">
    <w:p w14:paraId="5D3FBB13" w14:textId="77777777" w:rsidR="00AA1F71" w:rsidRDefault="00AA1F71" w:rsidP="00AA1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24059" w14:textId="77777777" w:rsidR="00AA1F71" w:rsidRDefault="00AA1F71" w:rsidP="00AA1F71">
      <w:r>
        <w:separator/>
      </w:r>
    </w:p>
  </w:footnote>
  <w:footnote w:type="continuationSeparator" w:id="0">
    <w:p w14:paraId="28F2DEBC" w14:textId="77777777" w:rsidR="00AA1F71" w:rsidRDefault="00AA1F71" w:rsidP="00AA1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9F4BC" w14:textId="0BB0A209" w:rsidR="00AA1F71" w:rsidRDefault="00AA1F71">
    <w:pPr>
      <w:pStyle w:val="Header"/>
    </w:pPr>
    <w:r>
      <w:t>Michael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B7E0F"/>
    <w:multiLevelType w:val="hybridMultilevel"/>
    <w:tmpl w:val="9CD6616C"/>
    <w:lvl w:ilvl="0" w:tplc="937EE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D8"/>
    <w:rsid w:val="0003292D"/>
    <w:rsid w:val="0005450A"/>
    <w:rsid w:val="003754B7"/>
    <w:rsid w:val="00412FF8"/>
    <w:rsid w:val="007109D3"/>
    <w:rsid w:val="007357A4"/>
    <w:rsid w:val="00777605"/>
    <w:rsid w:val="009710D8"/>
    <w:rsid w:val="009A5B8E"/>
    <w:rsid w:val="009C47C4"/>
    <w:rsid w:val="00A307FD"/>
    <w:rsid w:val="00AA1F71"/>
    <w:rsid w:val="00C267C4"/>
    <w:rsid w:val="00E36D23"/>
    <w:rsid w:val="00E4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72B9"/>
  <w14:defaultImageDpi w14:val="32767"/>
  <w15:chartTrackingRefBased/>
  <w15:docId w15:val="{8F2186D9-0914-4AB1-B415-D370E8D2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B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B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5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5B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B8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5B8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A1F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F71"/>
  </w:style>
  <w:style w:type="paragraph" w:styleId="Footer">
    <w:name w:val="footer"/>
    <w:basedOn w:val="Normal"/>
    <w:link w:val="FooterChar"/>
    <w:uiPriority w:val="99"/>
    <w:unhideWhenUsed/>
    <w:rsid w:val="00AA1F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hn143\Downloads\TestPlanDocumen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TestPlanDocument_Template</Template>
  <TotalTime>25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Michael [mschn143]</dc:creator>
  <cp:keywords/>
  <dc:description/>
  <cp:lastModifiedBy>Schneider, Michael [mschn143]</cp:lastModifiedBy>
  <cp:revision>7</cp:revision>
  <dcterms:created xsi:type="dcterms:W3CDTF">2021-09-27T16:06:00Z</dcterms:created>
  <dcterms:modified xsi:type="dcterms:W3CDTF">2021-09-27T16:31:00Z</dcterms:modified>
</cp:coreProperties>
</file>