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06752" w14:textId="77777777" w:rsidR="007357A4" w:rsidRDefault="00412FF8" w:rsidP="009A5B8E">
      <w:pPr>
        <w:pStyle w:val="Title"/>
        <w:jc w:val="center"/>
      </w:pPr>
      <w:r>
        <w:t>Test Plan Document</w:t>
      </w:r>
    </w:p>
    <w:p w14:paraId="557899CB" w14:textId="77777777" w:rsidR="00412FF8" w:rsidRDefault="00412FF8" w:rsidP="009A5B8E">
      <w:pPr>
        <w:pStyle w:val="Subtitle"/>
        <w:jc w:val="center"/>
      </w:pPr>
      <w:r>
        <w:t>Abbreviated Sample for CNMT 310</w:t>
      </w:r>
    </w:p>
    <w:p w14:paraId="0EB0D4E5" w14:textId="77777777" w:rsidR="00412FF8" w:rsidRDefault="00412FF8"/>
    <w:p w14:paraId="30E407FE" w14:textId="3D772A09" w:rsidR="00412FF8" w:rsidRPr="00777605" w:rsidRDefault="00777605" w:rsidP="00777605">
      <w:pPr>
        <w:pStyle w:val="Heading1"/>
        <w:rPr>
          <w:b/>
          <w:bCs/>
        </w:rPr>
      </w:pPr>
      <w:r w:rsidRPr="00777605">
        <w:rPr>
          <w:b/>
          <w:bCs/>
        </w:rPr>
        <w:t>Project Name:</w:t>
      </w:r>
      <w:r>
        <w:rPr>
          <w:b/>
          <w:bCs/>
        </w:rPr>
        <w:t xml:space="preserve"> </w:t>
      </w:r>
      <w:r w:rsidR="009749D4">
        <w:rPr>
          <w:b/>
          <w:bCs/>
        </w:rPr>
        <w:t>Templating and Forms</w:t>
      </w:r>
    </w:p>
    <w:p w14:paraId="37137AF5" w14:textId="77777777" w:rsidR="009A5B8E" w:rsidRDefault="009A5B8E" w:rsidP="009A5B8E">
      <w:pPr>
        <w:pStyle w:val="Heading1"/>
      </w:pPr>
      <w:r>
        <w:t>Features/Requirements</w:t>
      </w:r>
    </w:p>
    <w:p w14:paraId="0160E120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B8E" w:rsidRPr="009A5B8E" w14:paraId="2BF9BBA4" w14:textId="77777777" w:rsidTr="009A5B8E">
        <w:tc>
          <w:tcPr>
            <w:tcW w:w="3116" w:type="dxa"/>
          </w:tcPr>
          <w:p w14:paraId="7CA92D1D" w14:textId="77777777" w:rsidR="009A5B8E" w:rsidRPr="009A5B8E" w:rsidRDefault="009A5B8E" w:rsidP="00513832">
            <w:r w:rsidRPr="009A5B8E">
              <w:t>Requirement ID</w:t>
            </w:r>
          </w:p>
        </w:tc>
        <w:tc>
          <w:tcPr>
            <w:tcW w:w="3117" w:type="dxa"/>
          </w:tcPr>
          <w:p w14:paraId="01349CFD" w14:textId="77777777" w:rsidR="009A5B8E" w:rsidRPr="009A5B8E" w:rsidRDefault="009A5B8E" w:rsidP="00513832">
            <w:r w:rsidRPr="009A5B8E">
              <w:t>Requirement Description</w:t>
            </w:r>
          </w:p>
        </w:tc>
        <w:tc>
          <w:tcPr>
            <w:tcW w:w="3117" w:type="dxa"/>
          </w:tcPr>
          <w:p w14:paraId="5A7740B1" w14:textId="77777777" w:rsidR="009A5B8E" w:rsidRPr="009A5B8E" w:rsidRDefault="009A5B8E" w:rsidP="00513832">
            <w:r w:rsidRPr="009A5B8E">
              <w:t>Feature/Notes</w:t>
            </w:r>
          </w:p>
        </w:tc>
      </w:tr>
      <w:tr w:rsidR="009A5B8E" w:rsidRPr="009A5B8E" w14:paraId="663F3788" w14:textId="77777777" w:rsidTr="009A5B8E">
        <w:trPr>
          <w:trHeight w:val="530"/>
        </w:trPr>
        <w:tc>
          <w:tcPr>
            <w:tcW w:w="3116" w:type="dxa"/>
          </w:tcPr>
          <w:p w14:paraId="26A052C1" w14:textId="77777777" w:rsidR="009A5B8E" w:rsidRPr="009A5B8E" w:rsidRDefault="003754B7" w:rsidP="00513832">
            <w:r>
              <w:t>RQ-1</w:t>
            </w:r>
          </w:p>
        </w:tc>
        <w:tc>
          <w:tcPr>
            <w:tcW w:w="3117" w:type="dxa"/>
          </w:tcPr>
          <w:p w14:paraId="6F937739" w14:textId="420F0C28" w:rsidR="009A5B8E" w:rsidRPr="009A5B8E" w:rsidRDefault="009749D4" w:rsidP="00513832">
            <w:r>
              <w:t xml:space="preserve">Create a web form to be used for user registration. </w:t>
            </w:r>
          </w:p>
        </w:tc>
        <w:tc>
          <w:tcPr>
            <w:tcW w:w="3117" w:type="dxa"/>
          </w:tcPr>
          <w:p w14:paraId="0751BFFE" w14:textId="565230EC" w:rsidR="009A5B8E" w:rsidRPr="009A5B8E" w:rsidRDefault="009749D4" w:rsidP="00513832">
            <w:r>
              <w:t>The form should contain the username, two fields for password and email address and uses the POST HTTP method for submission.</w:t>
            </w:r>
          </w:p>
        </w:tc>
      </w:tr>
      <w:tr w:rsidR="009A5B8E" w:rsidRPr="009A5B8E" w14:paraId="0736A41B" w14:textId="77777777" w:rsidTr="009A5B8E">
        <w:trPr>
          <w:trHeight w:val="539"/>
        </w:trPr>
        <w:tc>
          <w:tcPr>
            <w:tcW w:w="3116" w:type="dxa"/>
          </w:tcPr>
          <w:p w14:paraId="22424874" w14:textId="77777777" w:rsidR="009A5B8E" w:rsidRPr="009A5B8E" w:rsidRDefault="003754B7" w:rsidP="00513832">
            <w:r>
              <w:t>RQ-2</w:t>
            </w:r>
          </w:p>
        </w:tc>
        <w:tc>
          <w:tcPr>
            <w:tcW w:w="3117" w:type="dxa"/>
          </w:tcPr>
          <w:p w14:paraId="63E26121" w14:textId="22BFC87F" w:rsidR="009A5B8E" w:rsidRPr="009A5B8E" w:rsidRDefault="000D758D" w:rsidP="00513832">
            <w:r>
              <w:t>Form should lead to a confirmation page that indications their submission was received.</w:t>
            </w:r>
          </w:p>
        </w:tc>
        <w:tc>
          <w:tcPr>
            <w:tcW w:w="3117" w:type="dxa"/>
          </w:tcPr>
          <w:p w14:paraId="7EB52AC4" w14:textId="33506918" w:rsidR="009A5B8E" w:rsidRPr="009A5B8E" w:rsidRDefault="000D758D" w:rsidP="00513832">
            <w:r>
              <w:t>Generated using the Template.php class</w:t>
            </w:r>
            <w:r w:rsidR="00B73C4B">
              <w:t>. Must confirm that POST HTTP was used to submit the form.</w:t>
            </w:r>
          </w:p>
        </w:tc>
      </w:tr>
      <w:tr w:rsidR="009A5B8E" w:rsidRPr="009A5B8E" w14:paraId="11C98618" w14:textId="77777777" w:rsidTr="009A5B8E">
        <w:trPr>
          <w:trHeight w:val="620"/>
        </w:trPr>
        <w:tc>
          <w:tcPr>
            <w:tcW w:w="3116" w:type="dxa"/>
          </w:tcPr>
          <w:p w14:paraId="56425FDF" w14:textId="77777777" w:rsidR="009A5B8E" w:rsidRPr="009A5B8E" w:rsidRDefault="003754B7" w:rsidP="00513832">
            <w:r>
              <w:t>RQ-3</w:t>
            </w:r>
          </w:p>
        </w:tc>
        <w:tc>
          <w:tcPr>
            <w:tcW w:w="3117" w:type="dxa"/>
          </w:tcPr>
          <w:p w14:paraId="4B64D377" w14:textId="357D4BF2" w:rsidR="009A5B8E" w:rsidRPr="009A5B8E" w:rsidRDefault="003E0437" w:rsidP="00513832">
            <w:r w:rsidRPr="003E0437">
              <w:t>All HTML must be valid and naming conventions should be followed.</w:t>
            </w:r>
          </w:p>
        </w:tc>
        <w:tc>
          <w:tcPr>
            <w:tcW w:w="3117" w:type="dxa"/>
          </w:tcPr>
          <w:p w14:paraId="761153D2" w14:textId="5D011450" w:rsidR="009A5B8E" w:rsidRPr="009A5B8E" w:rsidRDefault="003E0437" w:rsidP="00513832">
            <w:r>
              <w:t>Using W</w:t>
            </w:r>
            <w:r w:rsidR="0094586D">
              <w:t>3C</w:t>
            </w:r>
            <w:r>
              <w:t xml:space="preserve"> </w:t>
            </w:r>
            <w:r w:rsidR="00A2063A">
              <w:t>validator.</w:t>
            </w:r>
          </w:p>
        </w:tc>
      </w:tr>
      <w:tr w:rsidR="00F84661" w:rsidRPr="009A5B8E" w14:paraId="7D9D73D6" w14:textId="77777777" w:rsidTr="009A5B8E">
        <w:trPr>
          <w:trHeight w:val="620"/>
        </w:trPr>
        <w:tc>
          <w:tcPr>
            <w:tcW w:w="3116" w:type="dxa"/>
          </w:tcPr>
          <w:p w14:paraId="11A2B8AA" w14:textId="745DFB1A" w:rsidR="00F84661" w:rsidRDefault="00F84661" w:rsidP="00513832">
            <w:r>
              <w:t>RQ-4</w:t>
            </w:r>
          </w:p>
        </w:tc>
        <w:tc>
          <w:tcPr>
            <w:tcW w:w="3117" w:type="dxa"/>
          </w:tcPr>
          <w:p w14:paraId="2A92FF2A" w14:textId="273F4ED5" w:rsidR="00F84661" w:rsidRPr="003E0437" w:rsidRDefault="00F84661" w:rsidP="00513832">
            <w:r>
              <w:t>No errors, notices, or warning from PHP.</w:t>
            </w:r>
          </w:p>
        </w:tc>
        <w:tc>
          <w:tcPr>
            <w:tcW w:w="3117" w:type="dxa"/>
          </w:tcPr>
          <w:p w14:paraId="6453CAF1" w14:textId="77777777" w:rsidR="00F84661" w:rsidRDefault="00F84661" w:rsidP="00513832"/>
        </w:tc>
      </w:tr>
    </w:tbl>
    <w:p w14:paraId="7B2A0249" w14:textId="77777777" w:rsidR="00412FF8" w:rsidRDefault="00412FF8"/>
    <w:p w14:paraId="15A693DF" w14:textId="77777777" w:rsidR="009A5B8E" w:rsidRDefault="009A5B8E"/>
    <w:p w14:paraId="32839479" w14:textId="77777777" w:rsidR="009A5B8E" w:rsidRDefault="009A5B8E"/>
    <w:p w14:paraId="7CE3C437" w14:textId="77777777" w:rsidR="009A5B8E" w:rsidRDefault="009A5B8E"/>
    <w:p w14:paraId="48EB5F27" w14:textId="77777777" w:rsidR="009A5B8E" w:rsidRDefault="009A5B8E" w:rsidP="009A5B8E">
      <w:pPr>
        <w:pStyle w:val="Heading1"/>
      </w:pPr>
      <w:r>
        <w:t>Test Cases</w:t>
      </w:r>
    </w:p>
    <w:p w14:paraId="08AE27AC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3330"/>
        <w:gridCol w:w="3325"/>
      </w:tblGrid>
      <w:tr w:rsidR="009A5B8E" w:rsidRPr="009A5B8E" w14:paraId="07D1FA83" w14:textId="77777777" w:rsidTr="009A5B8E">
        <w:tc>
          <w:tcPr>
            <w:tcW w:w="1615" w:type="dxa"/>
          </w:tcPr>
          <w:p w14:paraId="1C34B66C" w14:textId="77777777" w:rsidR="009A5B8E" w:rsidRPr="009A5B8E" w:rsidRDefault="009A5B8E" w:rsidP="007D6120">
            <w:r w:rsidRPr="009A5B8E">
              <w:t>Test</w:t>
            </w:r>
            <w:r>
              <w:t xml:space="preserve"> Case</w:t>
            </w:r>
            <w:r w:rsidRPr="009A5B8E">
              <w:t xml:space="preserve"> ID</w:t>
            </w:r>
          </w:p>
        </w:tc>
        <w:tc>
          <w:tcPr>
            <w:tcW w:w="1080" w:type="dxa"/>
          </w:tcPr>
          <w:p w14:paraId="2D4704E8" w14:textId="77777777" w:rsidR="009A5B8E" w:rsidRPr="009A5B8E" w:rsidRDefault="009A5B8E" w:rsidP="007D6120">
            <w:r w:rsidRPr="009A5B8E">
              <w:t>Req</w:t>
            </w:r>
            <w:r>
              <w:t>.</w:t>
            </w:r>
            <w:r w:rsidRPr="009A5B8E">
              <w:t xml:space="preserve"> ID</w:t>
            </w:r>
          </w:p>
        </w:tc>
        <w:tc>
          <w:tcPr>
            <w:tcW w:w="3330" w:type="dxa"/>
          </w:tcPr>
          <w:p w14:paraId="1894108D" w14:textId="77777777" w:rsidR="009A5B8E" w:rsidRPr="009A5B8E" w:rsidRDefault="009A5B8E" w:rsidP="007D6120">
            <w:r w:rsidRPr="009A5B8E">
              <w:t>Test Case Description</w:t>
            </w:r>
          </w:p>
        </w:tc>
        <w:tc>
          <w:tcPr>
            <w:tcW w:w="3325" w:type="dxa"/>
          </w:tcPr>
          <w:p w14:paraId="034BA3A7" w14:textId="77777777" w:rsidR="009A5B8E" w:rsidRPr="009A5B8E" w:rsidRDefault="009A5B8E" w:rsidP="007D6120">
            <w:r w:rsidRPr="009A5B8E">
              <w:t>Expected Result</w:t>
            </w:r>
          </w:p>
        </w:tc>
      </w:tr>
      <w:tr w:rsidR="009A5B8E" w:rsidRPr="009A5B8E" w14:paraId="1FCBCCD5" w14:textId="77777777" w:rsidTr="009A5B8E">
        <w:trPr>
          <w:trHeight w:val="440"/>
        </w:trPr>
        <w:tc>
          <w:tcPr>
            <w:tcW w:w="1615" w:type="dxa"/>
          </w:tcPr>
          <w:p w14:paraId="1D8439F4" w14:textId="77777777" w:rsidR="009A5B8E" w:rsidRPr="009A5B8E" w:rsidRDefault="003754B7" w:rsidP="007D6120">
            <w:r>
              <w:t>TC-1</w:t>
            </w:r>
          </w:p>
        </w:tc>
        <w:tc>
          <w:tcPr>
            <w:tcW w:w="1080" w:type="dxa"/>
          </w:tcPr>
          <w:p w14:paraId="74AFFF40" w14:textId="4CCC2FAF" w:rsidR="009A5B8E" w:rsidRPr="006E2AA6" w:rsidRDefault="0010523F" w:rsidP="007D6120">
            <w:r>
              <w:t>RQ-1</w:t>
            </w:r>
          </w:p>
        </w:tc>
        <w:tc>
          <w:tcPr>
            <w:tcW w:w="3330" w:type="dxa"/>
          </w:tcPr>
          <w:p w14:paraId="1EE01EFE" w14:textId="0BF000B2" w:rsidR="009A5B8E" w:rsidRPr="009A5B8E" w:rsidRDefault="00437DDB" w:rsidP="007D6120">
            <w:r>
              <w:t>Verify the HTML for the form page contains the required elements.</w:t>
            </w:r>
          </w:p>
        </w:tc>
        <w:tc>
          <w:tcPr>
            <w:tcW w:w="3325" w:type="dxa"/>
          </w:tcPr>
          <w:p w14:paraId="1711C553" w14:textId="207656BC" w:rsidR="009A5B8E" w:rsidRPr="009A5B8E" w:rsidRDefault="004B6738" w:rsidP="007D6120">
            <w:r>
              <w:t>The page contains 3 input fields for username, password, and email address</w:t>
            </w:r>
            <w:r w:rsidR="008C7380">
              <w:t xml:space="preserve"> with labels</w:t>
            </w:r>
            <w:r w:rsidR="00EB0153">
              <w:t xml:space="preserve">, as well as a </w:t>
            </w:r>
            <w:r w:rsidR="008C7380">
              <w:t>submit button</w:t>
            </w:r>
            <w:r w:rsidR="00437DDB">
              <w:t xml:space="preserve"> </w:t>
            </w:r>
            <w:r w:rsidR="00BD1BBC">
              <w:t>using the POST method</w:t>
            </w:r>
            <w:r w:rsidR="008C7380">
              <w:t>.</w:t>
            </w:r>
          </w:p>
        </w:tc>
      </w:tr>
      <w:tr w:rsidR="009A5B8E" w:rsidRPr="009A5B8E" w14:paraId="650CD4D5" w14:textId="77777777" w:rsidTr="009A5B8E">
        <w:trPr>
          <w:trHeight w:val="440"/>
        </w:trPr>
        <w:tc>
          <w:tcPr>
            <w:tcW w:w="1615" w:type="dxa"/>
          </w:tcPr>
          <w:p w14:paraId="687DCC63" w14:textId="77777777" w:rsidR="009A5B8E" w:rsidRPr="009A5B8E" w:rsidRDefault="003754B7" w:rsidP="007D6120">
            <w:r>
              <w:t>TC-2</w:t>
            </w:r>
          </w:p>
        </w:tc>
        <w:tc>
          <w:tcPr>
            <w:tcW w:w="1080" w:type="dxa"/>
          </w:tcPr>
          <w:p w14:paraId="3D16D6F8" w14:textId="06A89DCE" w:rsidR="009A5B8E" w:rsidRPr="009A5B8E" w:rsidRDefault="00EB0153" w:rsidP="007D6120">
            <w:r>
              <w:t>RQ-</w:t>
            </w:r>
            <w:r w:rsidR="00BD1BBC">
              <w:t>2</w:t>
            </w:r>
          </w:p>
        </w:tc>
        <w:tc>
          <w:tcPr>
            <w:tcW w:w="3330" w:type="dxa"/>
          </w:tcPr>
          <w:p w14:paraId="3041BC3D" w14:textId="3C39829D" w:rsidR="009A5B8E" w:rsidRPr="009A5B8E" w:rsidRDefault="00EB0153" w:rsidP="007D6120">
            <w:r>
              <w:t>Submit the form</w:t>
            </w:r>
            <w:r w:rsidR="00BD1BBC">
              <w:t xml:space="preserve"> to generate the confirmation page.</w:t>
            </w:r>
          </w:p>
        </w:tc>
        <w:tc>
          <w:tcPr>
            <w:tcW w:w="3325" w:type="dxa"/>
          </w:tcPr>
          <w:p w14:paraId="64DF4953" w14:textId="0E960804" w:rsidR="009A5B8E" w:rsidRPr="009A5B8E" w:rsidRDefault="00BD1BBC" w:rsidP="007D6120">
            <w:r>
              <w:t xml:space="preserve">Confirmation page is </w:t>
            </w:r>
            <w:r w:rsidR="006335DE">
              <w:t>loaded successfully.</w:t>
            </w:r>
          </w:p>
        </w:tc>
      </w:tr>
      <w:tr w:rsidR="009A5B8E" w:rsidRPr="009A5B8E" w14:paraId="100680DC" w14:textId="77777777" w:rsidTr="009A5B8E">
        <w:trPr>
          <w:trHeight w:val="440"/>
        </w:trPr>
        <w:tc>
          <w:tcPr>
            <w:tcW w:w="1615" w:type="dxa"/>
          </w:tcPr>
          <w:p w14:paraId="384DEDDC" w14:textId="77777777" w:rsidR="009A5B8E" w:rsidRPr="009A5B8E" w:rsidRDefault="003754B7" w:rsidP="007D6120">
            <w:r>
              <w:t>TC-3</w:t>
            </w:r>
          </w:p>
        </w:tc>
        <w:tc>
          <w:tcPr>
            <w:tcW w:w="1080" w:type="dxa"/>
          </w:tcPr>
          <w:p w14:paraId="20AADBC7" w14:textId="52106A25" w:rsidR="009A5B8E" w:rsidRPr="009A5B8E" w:rsidRDefault="008C7380" w:rsidP="007D6120">
            <w:r>
              <w:t>RQ-2</w:t>
            </w:r>
          </w:p>
        </w:tc>
        <w:tc>
          <w:tcPr>
            <w:tcW w:w="3330" w:type="dxa"/>
          </w:tcPr>
          <w:p w14:paraId="55BE2660" w14:textId="0CBAC726" w:rsidR="009A5B8E" w:rsidRPr="009A5B8E" w:rsidRDefault="006335DE" w:rsidP="007D6120">
            <w:r>
              <w:t>Verify the confirmation page uses only PHP from the Template class</w:t>
            </w:r>
            <w:r w:rsidR="00096AB9">
              <w:t>.</w:t>
            </w:r>
          </w:p>
        </w:tc>
        <w:tc>
          <w:tcPr>
            <w:tcW w:w="3325" w:type="dxa"/>
          </w:tcPr>
          <w:p w14:paraId="7AD31CD8" w14:textId="1700C5E9" w:rsidR="009A5B8E" w:rsidRPr="009A5B8E" w:rsidRDefault="006335DE" w:rsidP="007D6120">
            <w:r>
              <w:t>The code contains no HTML.</w:t>
            </w:r>
          </w:p>
        </w:tc>
      </w:tr>
      <w:tr w:rsidR="00351450" w:rsidRPr="009A5B8E" w14:paraId="2DE2E32B" w14:textId="77777777" w:rsidTr="009A5B8E">
        <w:trPr>
          <w:trHeight w:val="440"/>
        </w:trPr>
        <w:tc>
          <w:tcPr>
            <w:tcW w:w="1615" w:type="dxa"/>
          </w:tcPr>
          <w:p w14:paraId="6B1D3084" w14:textId="654267F8" w:rsidR="00351450" w:rsidRDefault="00351450" w:rsidP="007D6120">
            <w:r>
              <w:lastRenderedPageBreak/>
              <w:t>TC-4</w:t>
            </w:r>
          </w:p>
        </w:tc>
        <w:tc>
          <w:tcPr>
            <w:tcW w:w="1080" w:type="dxa"/>
          </w:tcPr>
          <w:p w14:paraId="59DB298C" w14:textId="296D4378" w:rsidR="00351450" w:rsidRDefault="00351450" w:rsidP="007D6120">
            <w:r>
              <w:t>RQ-</w:t>
            </w:r>
            <w:r w:rsidR="006335DE">
              <w:t>3</w:t>
            </w:r>
          </w:p>
        </w:tc>
        <w:tc>
          <w:tcPr>
            <w:tcW w:w="3330" w:type="dxa"/>
          </w:tcPr>
          <w:p w14:paraId="47D5B880" w14:textId="50C0BA60" w:rsidR="00351450" w:rsidRDefault="006335DE" w:rsidP="007D6120">
            <w:r>
              <w:t xml:space="preserve">Verify that the form and confirmation are </w:t>
            </w:r>
            <w:r w:rsidR="00096AB9">
              <w:t>valid HTML.</w:t>
            </w:r>
          </w:p>
        </w:tc>
        <w:tc>
          <w:tcPr>
            <w:tcW w:w="3325" w:type="dxa"/>
          </w:tcPr>
          <w:p w14:paraId="6D13DBC4" w14:textId="0AB4AF96" w:rsidR="00351450" w:rsidRDefault="00096AB9" w:rsidP="007D6120">
            <w:r>
              <w:t>The HTML passes the W3C validation.</w:t>
            </w:r>
          </w:p>
        </w:tc>
      </w:tr>
      <w:tr w:rsidR="00351450" w:rsidRPr="009A5B8E" w14:paraId="1D8873D1" w14:textId="77777777" w:rsidTr="009A5B8E">
        <w:trPr>
          <w:trHeight w:val="440"/>
        </w:trPr>
        <w:tc>
          <w:tcPr>
            <w:tcW w:w="1615" w:type="dxa"/>
          </w:tcPr>
          <w:p w14:paraId="0CECAEB1" w14:textId="2DDDFA28" w:rsidR="00351450" w:rsidRDefault="00D91EE1" w:rsidP="007D6120">
            <w:r>
              <w:t>TC-5</w:t>
            </w:r>
          </w:p>
        </w:tc>
        <w:tc>
          <w:tcPr>
            <w:tcW w:w="1080" w:type="dxa"/>
          </w:tcPr>
          <w:p w14:paraId="6EF67C23" w14:textId="6AEDBAD4" w:rsidR="00351450" w:rsidRDefault="00096AB9" w:rsidP="007D6120">
            <w:r>
              <w:t>RQ-4</w:t>
            </w:r>
          </w:p>
        </w:tc>
        <w:tc>
          <w:tcPr>
            <w:tcW w:w="3330" w:type="dxa"/>
          </w:tcPr>
          <w:p w14:paraId="010541A1" w14:textId="3D92844A" w:rsidR="00351450" w:rsidRDefault="0094586D" w:rsidP="007D6120">
            <w:r>
              <w:t>Run the web page and submit the form.</w:t>
            </w:r>
          </w:p>
        </w:tc>
        <w:tc>
          <w:tcPr>
            <w:tcW w:w="3325" w:type="dxa"/>
          </w:tcPr>
          <w:p w14:paraId="41B37B28" w14:textId="4820E82C" w:rsidR="00351450" w:rsidRDefault="0094586D" w:rsidP="007D6120">
            <w:r>
              <w:t>The confirmation page generates with no errors.</w:t>
            </w:r>
          </w:p>
        </w:tc>
      </w:tr>
    </w:tbl>
    <w:p w14:paraId="648A2B19" w14:textId="77777777" w:rsidR="009A5B8E" w:rsidRDefault="009A5B8E"/>
    <w:p w14:paraId="23A43A3F" w14:textId="77777777" w:rsidR="009A5B8E" w:rsidRDefault="009A5B8E"/>
    <w:p w14:paraId="6E5B4665" w14:textId="77777777" w:rsidR="009A5B8E" w:rsidRDefault="009A5B8E"/>
    <w:p w14:paraId="3EA883C8" w14:textId="77777777" w:rsidR="009A5B8E" w:rsidRDefault="009A5B8E" w:rsidP="009A5B8E">
      <w:pPr>
        <w:pStyle w:val="Heading1"/>
      </w:pPr>
      <w:r>
        <w:t>Test Execution</w:t>
      </w:r>
    </w:p>
    <w:p w14:paraId="61D4697E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9A5B8E" w:rsidRPr="009A5B8E" w14:paraId="4C908862" w14:textId="77777777" w:rsidTr="009A5B8E">
        <w:tc>
          <w:tcPr>
            <w:tcW w:w="1525" w:type="dxa"/>
          </w:tcPr>
          <w:p w14:paraId="2CDFFECF" w14:textId="77777777" w:rsidR="009A5B8E" w:rsidRPr="009A5B8E" w:rsidRDefault="009A5B8E" w:rsidP="009D19FA">
            <w:r w:rsidRPr="009A5B8E">
              <w:t>Test Case ID</w:t>
            </w:r>
          </w:p>
        </w:tc>
        <w:tc>
          <w:tcPr>
            <w:tcW w:w="1890" w:type="dxa"/>
          </w:tcPr>
          <w:p w14:paraId="283F2497" w14:textId="77777777" w:rsidR="009A5B8E" w:rsidRPr="009A5B8E" w:rsidRDefault="009A5B8E" w:rsidP="009D19FA">
            <w:r w:rsidRPr="009A5B8E">
              <w:t>Test Date/Time</w:t>
            </w:r>
          </w:p>
        </w:tc>
        <w:tc>
          <w:tcPr>
            <w:tcW w:w="5935" w:type="dxa"/>
          </w:tcPr>
          <w:p w14:paraId="196B8315" w14:textId="77777777" w:rsidR="009A5B8E" w:rsidRPr="009A5B8E" w:rsidRDefault="009A5B8E" w:rsidP="009D19FA">
            <w:r w:rsidRPr="009A5B8E">
              <w:t>Result</w:t>
            </w:r>
          </w:p>
        </w:tc>
      </w:tr>
      <w:tr w:rsidR="009A5B8E" w:rsidRPr="009A5B8E" w14:paraId="1FF46F17" w14:textId="77777777" w:rsidTr="009A5B8E">
        <w:tc>
          <w:tcPr>
            <w:tcW w:w="1525" w:type="dxa"/>
          </w:tcPr>
          <w:p w14:paraId="5FCCE394" w14:textId="0B291957" w:rsidR="009A5B8E" w:rsidRPr="009A5B8E" w:rsidRDefault="00101F03" w:rsidP="009D19FA">
            <w:r>
              <w:t>TC-1</w:t>
            </w:r>
          </w:p>
        </w:tc>
        <w:tc>
          <w:tcPr>
            <w:tcW w:w="1890" w:type="dxa"/>
          </w:tcPr>
          <w:p w14:paraId="524385A6" w14:textId="7603394F" w:rsidR="009A5B8E" w:rsidRPr="009A5B8E" w:rsidRDefault="00101F03" w:rsidP="009D19FA">
            <w:r>
              <w:t>10/11/2021 18:00</w:t>
            </w:r>
          </w:p>
        </w:tc>
        <w:tc>
          <w:tcPr>
            <w:tcW w:w="5935" w:type="dxa"/>
          </w:tcPr>
          <w:p w14:paraId="036B05D4" w14:textId="15852EC1" w:rsidR="009A5B8E" w:rsidRDefault="00FA7B94" w:rsidP="00FA7B94">
            <w:r>
              <w:t xml:space="preserve">Form has </w:t>
            </w:r>
            <w:r w:rsidR="00B97E79">
              <w:t>the required elements 3 labels with 3 fields and a submit button.</w:t>
            </w:r>
          </w:p>
          <w:p w14:paraId="076DF248" w14:textId="77777777" w:rsidR="009A5B8E" w:rsidRPr="009A5B8E" w:rsidRDefault="009A5B8E" w:rsidP="009D19FA"/>
        </w:tc>
      </w:tr>
      <w:tr w:rsidR="00101F03" w:rsidRPr="009A5B8E" w14:paraId="1EFBA2BD" w14:textId="77777777" w:rsidTr="009A5B8E">
        <w:tc>
          <w:tcPr>
            <w:tcW w:w="1525" w:type="dxa"/>
          </w:tcPr>
          <w:p w14:paraId="2D7D2C86" w14:textId="34E710AB" w:rsidR="00101F03" w:rsidRDefault="00101F03" w:rsidP="009D19FA">
            <w:r>
              <w:t>TC-2</w:t>
            </w:r>
          </w:p>
        </w:tc>
        <w:tc>
          <w:tcPr>
            <w:tcW w:w="1890" w:type="dxa"/>
          </w:tcPr>
          <w:p w14:paraId="3621C954" w14:textId="1BBEB5AA" w:rsidR="00101F03" w:rsidRDefault="00B97E79" w:rsidP="009D19FA">
            <w:r>
              <w:t>10/11/2021 18:26</w:t>
            </w:r>
          </w:p>
        </w:tc>
        <w:tc>
          <w:tcPr>
            <w:tcW w:w="5935" w:type="dxa"/>
          </w:tcPr>
          <w:p w14:paraId="49355B48" w14:textId="253ED283" w:rsidR="00101F03" w:rsidRDefault="00B97E79" w:rsidP="009D19FA">
            <w:r>
              <w:t>On form submit, the confirm.php page loaded the html properly</w:t>
            </w:r>
            <w:r w:rsidR="00386504">
              <w:t xml:space="preserve"> and validated that post was used in submission of the form.</w:t>
            </w:r>
          </w:p>
        </w:tc>
      </w:tr>
      <w:tr w:rsidR="00101F03" w:rsidRPr="009A5B8E" w14:paraId="4708F903" w14:textId="77777777" w:rsidTr="009A5B8E">
        <w:tc>
          <w:tcPr>
            <w:tcW w:w="1525" w:type="dxa"/>
          </w:tcPr>
          <w:p w14:paraId="59DF7ACF" w14:textId="19F25D5F" w:rsidR="00101F03" w:rsidRDefault="00101F03" w:rsidP="009D19FA">
            <w:r>
              <w:t>TC-3</w:t>
            </w:r>
          </w:p>
        </w:tc>
        <w:tc>
          <w:tcPr>
            <w:tcW w:w="1890" w:type="dxa"/>
          </w:tcPr>
          <w:p w14:paraId="6D773861" w14:textId="083DDE77" w:rsidR="00101F03" w:rsidRDefault="00386504" w:rsidP="009D19FA">
            <w:r>
              <w:t>10/11/2021 18:27</w:t>
            </w:r>
          </w:p>
        </w:tc>
        <w:tc>
          <w:tcPr>
            <w:tcW w:w="5935" w:type="dxa"/>
          </w:tcPr>
          <w:p w14:paraId="11BAD1A2" w14:textId="7D9FA74C" w:rsidR="00101F03" w:rsidRDefault="00B318C9" w:rsidP="009D19FA">
            <w:r>
              <w:t>The confirm.php file contains no html</w:t>
            </w:r>
            <w:r w:rsidR="003A6A58">
              <w:t xml:space="preserve"> and </w:t>
            </w:r>
            <w:r w:rsidR="00A0201F">
              <w:t>uses only the Template class outside of the error messages.</w:t>
            </w:r>
          </w:p>
        </w:tc>
      </w:tr>
      <w:tr w:rsidR="00101F03" w:rsidRPr="009A5B8E" w14:paraId="3D817D39" w14:textId="77777777" w:rsidTr="009A5B8E">
        <w:tc>
          <w:tcPr>
            <w:tcW w:w="1525" w:type="dxa"/>
          </w:tcPr>
          <w:p w14:paraId="4472815C" w14:textId="4BDF85BD" w:rsidR="00101F03" w:rsidRDefault="00101F03" w:rsidP="009D19FA">
            <w:r>
              <w:t>TC-4</w:t>
            </w:r>
          </w:p>
        </w:tc>
        <w:tc>
          <w:tcPr>
            <w:tcW w:w="1890" w:type="dxa"/>
          </w:tcPr>
          <w:p w14:paraId="77D97BB0" w14:textId="77451295" w:rsidR="00101F03" w:rsidRDefault="003A6A58" w:rsidP="009D19FA">
            <w:r>
              <w:t>10/11</w:t>
            </w:r>
            <w:r w:rsidR="00953E8A">
              <w:t>/2021 18:29</w:t>
            </w:r>
          </w:p>
        </w:tc>
        <w:tc>
          <w:tcPr>
            <w:tcW w:w="5935" w:type="dxa"/>
          </w:tcPr>
          <w:p w14:paraId="6D6B03E6" w14:textId="1A1C516C" w:rsidR="00101F03" w:rsidRDefault="008743FF" w:rsidP="009D19FA">
            <w:r>
              <w:t>The form contains valid HTML.</w:t>
            </w:r>
          </w:p>
        </w:tc>
      </w:tr>
      <w:tr w:rsidR="00101F03" w:rsidRPr="009A5B8E" w14:paraId="0EEC4541" w14:textId="77777777" w:rsidTr="009A5B8E">
        <w:tc>
          <w:tcPr>
            <w:tcW w:w="1525" w:type="dxa"/>
          </w:tcPr>
          <w:p w14:paraId="55115CF0" w14:textId="04C4FC10" w:rsidR="00101F03" w:rsidRDefault="00101F03" w:rsidP="009D19FA">
            <w:r>
              <w:t>TC-5</w:t>
            </w:r>
          </w:p>
        </w:tc>
        <w:tc>
          <w:tcPr>
            <w:tcW w:w="1890" w:type="dxa"/>
          </w:tcPr>
          <w:p w14:paraId="16274605" w14:textId="4283AD63" w:rsidR="00101F03" w:rsidRDefault="008743FF" w:rsidP="009D19FA">
            <w:r>
              <w:t>10/11/2021</w:t>
            </w:r>
          </w:p>
        </w:tc>
        <w:tc>
          <w:tcPr>
            <w:tcW w:w="5935" w:type="dxa"/>
          </w:tcPr>
          <w:p w14:paraId="7BB5F7B1" w14:textId="6DA43DE7" w:rsidR="00101F03" w:rsidRDefault="008743FF" w:rsidP="009D19FA">
            <w:r>
              <w:t xml:space="preserve">The </w:t>
            </w:r>
            <w:r w:rsidR="001656EE">
              <w:t xml:space="preserve">php submits and </w:t>
            </w:r>
            <w:r w:rsidR="0021142F">
              <w:t>generates the confirmations page</w:t>
            </w:r>
            <w:r w:rsidR="001656EE">
              <w:t xml:space="preserve"> without </w:t>
            </w:r>
            <w:r w:rsidR="0021142F">
              <w:t>errors.</w:t>
            </w:r>
          </w:p>
        </w:tc>
      </w:tr>
    </w:tbl>
    <w:p w14:paraId="7F5686A7" w14:textId="77777777" w:rsidR="009A5B8E" w:rsidRDefault="009A5B8E" w:rsidP="009A5B8E"/>
    <w:p w14:paraId="3578AD31" w14:textId="77777777" w:rsidR="009A5B8E" w:rsidRDefault="009A5B8E" w:rsidP="009A5B8E">
      <w:pPr>
        <w:pStyle w:val="ListParagraph"/>
      </w:pPr>
    </w:p>
    <w:sectPr w:rsidR="009A5B8E" w:rsidSect="00C26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57B0" w14:textId="77777777" w:rsidR="00030A4F" w:rsidRDefault="00030A4F" w:rsidP="009749D4">
      <w:r>
        <w:separator/>
      </w:r>
    </w:p>
  </w:endnote>
  <w:endnote w:type="continuationSeparator" w:id="0">
    <w:p w14:paraId="7B053C40" w14:textId="77777777" w:rsidR="00030A4F" w:rsidRDefault="00030A4F" w:rsidP="0097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A756" w14:textId="77777777" w:rsidR="00030A4F" w:rsidRDefault="00030A4F" w:rsidP="009749D4">
      <w:r>
        <w:separator/>
      </w:r>
    </w:p>
  </w:footnote>
  <w:footnote w:type="continuationSeparator" w:id="0">
    <w:p w14:paraId="00BC7D59" w14:textId="77777777" w:rsidR="00030A4F" w:rsidRDefault="00030A4F" w:rsidP="0097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30049" w14:textId="69B66C45" w:rsidR="009749D4" w:rsidRDefault="009749D4">
    <w:pPr>
      <w:pStyle w:val="Header"/>
    </w:pPr>
    <w:r>
      <w:t>Michael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7E0F"/>
    <w:multiLevelType w:val="hybridMultilevel"/>
    <w:tmpl w:val="9CD6616C"/>
    <w:lvl w:ilvl="0" w:tplc="937E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D4"/>
    <w:rsid w:val="00000B3E"/>
    <w:rsid w:val="00030A4F"/>
    <w:rsid w:val="00053644"/>
    <w:rsid w:val="0006648A"/>
    <w:rsid w:val="00096AB9"/>
    <w:rsid w:val="000D758D"/>
    <w:rsid w:val="00101F03"/>
    <w:rsid w:val="0010523F"/>
    <w:rsid w:val="001656EE"/>
    <w:rsid w:val="001D3007"/>
    <w:rsid w:val="0021142F"/>
    <w:rsid w:val="00351450"/>
    <w:rsid w:val="003754B7"/>
    <w:rsid w:val="00386504"/>
    <w:rsid w:val="003A6A58"/>
    <w:rsid w:val="003E0437"/>
    <w:rsid w:val="00412FF8"/>
    <w:rsid w:val="00437DDB"/>
    <w:rsid w:val="004B6738"/>
    <w:rsid w:val="006335DE"/>
    <w:rsid w:val="006E2AA6"/>
    <w:rsid w:val="007357A4"/>
    <w:rsid w:val="00777605"/>
    <w:rsid w:val="008743FF"/>
    <w:rsid w:val="008C7380"/>
    <w:rsid w:val="0094586D"/>
    <w:rsid w:val="00953E8A"/>
    <w:rsid w:val="009749D4"/>
    <w:rsid w:val="009A5B8E"/>
    <w:rsid w:val="009C47C4"/>
    <w:rsid w:val="00A0201F"/>
    <w:rsid w:val="00A2063A"/>
    <w:rsid w:val="00B318C9"/>
    <w:rsid w:val="00B73C4B"/>
    <w:rsid w:val="00B97E79"/>
    <w:rsid w:val="00BD1BBC"/>
    <w:rsid w:val="00C267C4"/>
    <w:rsid w:val="00C93022"/>
    <w:rsid w:val="00D91EE1"/>
    <w:rsid w:val="00EB0153"/>
    <w:rsid w:val="00F637B7"/>
    <w:rsid w:val="00F84661"/>
    <w:rsid w:val="00F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1CFB"/>
  <w14:defaultImageDpi w14:val="32767"/>
  <w15:chartTrackingRefBased/>
  <w15:docId w15:val="{65DC1E5D-75F3-440F-9F28-362079F1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5B8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4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9D4"/>
  </w:style>
  <w:style w:type="paragraph" w:styleId="Footer">
    <w:name w:val="footer"/>
    <w:basedOn w:val="Normal"/>
    <w:link w:val="FooterChar"/>
    <w:uiPriority w:val="99"/>
    <w:unhideWhenUsed/>
    <w:rsid w:val="00974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hn143\OneDrive%20-%20UWSP\CNMT310\CNMT310\TemplatingAndForms\Test%20Plan%20Document%20-%20Templating%20and%20For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 Document - Templating and Forms</Template>
  <TotalTime>48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Michael [mschn143]</dc:creator>
  <cp:keywords/>
  <dc:description/>
  <cp:lastModifiedBy>Schneider, Michael [mschn143]</cp:lastModifiedBy>
  <cp:revision>35</cp:revision>
  <dcterms:created xsi:type="dcterms:W3CDTF">2021-10-05T13:28:00Z</dcterms:created>
  <dcterms:modified xsi:type="dcterms:W3CDTF">2021-10-11T23:30:00Z</dcterms:modified>
</cp:coreProperties>
</file>